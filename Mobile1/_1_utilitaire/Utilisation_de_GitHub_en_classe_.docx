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4E969C62" w14:textId="29B43D01" w:rsidR="00BC03D9" w:rsidRDefault="0078715C" w:rsidP="0078715C">
      <w:pPr>
        <w:pStyle w:val="Titre1"/>
      </w:pPr>
      <w:r>
        <w:t>Utilisation de GitHub en classe</w:t>
      </w:r>
    </w:p>
    <w:p w14:paraId="2F8E3F3C" w14:textId="77777777" w:rsidR="0078715C" w:rsidRDefault="0078715C" w:rsidP="0078715C"/>
    <w:p w14:paraId="0C816446" w14:textId="1819EF8B" w:rsidR="0078715C" w:rsidRDefault="0078715C" w:rsidP="0078715C">
      <w:r>
        <w:t xml:space="preserve">L’accès aux fichiers du X à partir du logiciel </w:t>
      </w:r>
      <w:proofErr w:type="spellStart"/>
      <w:r>
        <w:t>AndroidStudio</w:t>
      </w:r>
      <w:proofErr w:type="spellEnd"/>
      <w:r>
        <w:t xml:space="preserve"> s’avère lent; nous allons donc travailler dans le dossier C:/Travail. Afin de ne pas perdre nos travaux, on conservera nos projets sur GitHub et un petit script nous permettra, au début de chaque cours, de copier notre répertoire GitHub dans C:/Travail.</w:t>
      </w:r>
    </w:p>
    <w:p w14:paraId="523CDF82" w14:textId="77777777" w:rsidR="0078715C" w:rsidRDefault="0078715C" w:rsidP="0078715C"/>
    <w:p w14:paraId="2863F89F" w14:textId="39226065" w:rsidR="0078715C" w:rsidRDefault="0078715C" w:rsidP="0078715C">
      <w:pPr>
        <w:pStyle w:val="Paragraphedeliste"/>
        <w:numPr>
          <w:ilvl w:val="0"/>
          <w:numId w:val="6"/>
        </w:numPr>
      </w:pPr>
      <w:r>
        <w:t>Créez un nouveau répertoire sur GitHub :</w:t>
      </w:r>
    </w:p>
    <w:p w14:paraId="765AD88D" w14:textId="77777777" w:rsidR="0078715C" w:rsidRDefault="0078715C" w:rsidP="0078715C">
      <w:pPr>
        <w:pStyle w:val="Paragraphedeliste"/>
      </w:pPr>
    </w:p>
    <w:p w14:paraId="2F14F242" w14:textId="5B16E6DB" w:rsidR="0078715C" w:rsidRDefault="0078715C" w:rsidP="0078715C">
      <w:pPr>
        <w:pStyle w:val="Paragraphedeliste"/>
        <w:rPr>
          <w:noProof/>
        </w:rPr>
      </w:pPr>
      <w:r>
        <w:rPr>
          <w:noProof/>
        </w:rPr>
        <w:drawing>
          <wp:inline distT="0" distB="0" distL="0" distR="0" wp14:anchorId="18A34EE8" wp14:editId="4D737315">
            <wp:extent cx="5486400" cy="2577465"/>
            <wp:effectExtent l="0" t="0" r="0" b="0"/>
            <wp:docPr id="202026050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60504" name="Image 1" descr="Une image contenant texte, capture d’écran, logiciel, Icône d’ordinateur&#10;&#10;Description générée automatiquement"/>
                    <pic:cNvPicPr/>
                  </pic:nvPicPr>
                  <pic:blipFill rotWithShape="1">
                    <a:blip r:embed="rId7"/>
                    <a:srcRect t="12427"/>
                    <a:stretch/>
                  </pic:blipFill>
                  <pic:spPr bwMode="auto">
                    <a:xfrm>
                      <a:off x="0" y="0"/>
                      <a:ext cx="5486400" cy="25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176B1" w14:textId="6BA7E358" w:rsidR="00DE7B89" w:rsidRDefault="00DE7B89" w:rsidP="00DE7B89">
      <w:pPr>
        <w:tabs>
          <w:tab w:val="left" w:pos="1240"/>
        </w:tabs>
        <w:ind w:left="708"/>
      </w:pPr>
      <w:r>
        <w:tab/>
        <w:t xml:space="preserve">Un répertoire privé et avec un fichier </w:t>
      </w:r>
      <w:proofErr w:type="spellStart"/>
      <w:r>
        <w:t>gitignore</w:t>
      </w:r>
      <w:proofErr w:type="spellEnd"/>
      <w:r>
        <w:t xml:space="preserve"> de type Android permettant de ne pas transférer des fichiers inutilement entre GitHub et la machine de l’école.</w:t>
      </w:r>
    </w:p>
    <w:p w14:paraId="27FD6FE9" w14:textId="53FF73C7" w:rsidR="00DE7B89" w:rsidRDefault="00DE7B89" w:rsidP="008739E6">
      <w:pPr>
        <w:pStyle w:val="Paragraphedeliste"/>
        <w:numPr>
          <w:ilvl w:val="0"/>
          <w:numId w:val="6"/>
        </w:numPr>
        <w:tabs>
          <w:tab w:val="left" w:pos="1240"/>
        </w:tabs>
      </w:pPr>
      <w:r>
        <w:t xml:space="preserve">Pour copier / cloner le répertoire sur C:/travail, utiliser le script présent sur LÉA </w:t>
      </w:r>
      <w:proofErr w:type="gramStart"/>
      <w:r>
        <w:t xml:space="preserve">( </w:t>
      </w:r>
      <w:r w:rsidR="00684A78" w:rsidRPr="008739E6">
        <w:rPr>
          <w:rFonts w:ascii="Courier New" w:hAnsi="Courier New" w:cs="Courier New"/>
        </w:rPr>
        <w:t>CloneAut23.bat</w:t>
      </w:r>
      <w:proofErr w:type="gramEnd"/>
      <w:r w:rsidR="00684A78">
        <w:t xml:space="preserve"> ) en y ajoutant le nom de votre répertoire </w:t>
      </w:r>
      <w:r w:rsidR="00334F31">
        <w:t>G</w:t>
      </w:r>
      <w:r w:rsidR="00684A78">
        <w:t>itHub et votre identifiant GitHub</w:t>
      </w:r>
    </w:p>
    <w:p w14:paraId="0C872E74" w14:textId="63A4235F" w:rsidR="00684A78" w:rsidRDefault="00684A78" w:rsidP="00684A78">
      <w:pPr>
        <w:rPr>
          <w:noProof/>
        </w:rPr>
      </w:pPr>
      <w:r>
        <w:rPr>
          <w:noProof/>
        </w:rPr>
        <w:drawing>
          <wp:inline distT="0" distB="0" distL="0" distR="0" wp14:anchorId="2AEDD8BE" wp14:editId="5D4652AD">
            <wp:extent cx="5486400" cy="1209040"/>
            <wp:effectExtent l="0" t="0" r="0" b="0"/>
            <wp:docPr id="8246349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34935" name=""/>
                    <pic:cNvPicPr/>
                  </pic:nvPicPr>
                  <pic:blipFill rotWithShape="1">
                    <a:blip r:embed="rId8"/>
                    <a:srcRect b="67680"/>
                    <a:stretch/>
                  </pic:blipFill>
                  <pic:spPr bwMode="auto">
                    <a:xfrm>
                      <a:off x="0" y="0"/>
                      <a:ext cx="5486400" cy="120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DB50B" w14:textId="77777777" w:rsidR="00334F31" w:rsidRDefault="00334F31" w:rsidP="00334F31"/>
    <w:p w14:paraId="5F992188" w14:textId="5601852F" w:rsidR="00334F31" w:rsidRDefault="00334F31" w:rsidP="00334F31">
      <w:r>
        <w:lastRenderedPageBreak/>
        <w:t>** à la fin du cours, il ne faut pas oublier de faire commit et push vers notre répertoire GitHub :</w:t>
      </w:r>
    </w:p>
    <w:p w14:paraId="4ADA132F" w14:textId="77777777" w:rsidR="00334F31" w:rsidRDefault="00334F31" w:rsidP="00334F31"/>
    <w:p w14:paraId="55CF9535" w14:textId="545EC16C" w:rsidR="00334F31" w:rsidRDefault="00334F31" w:rsidP="00334F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F3C67" wp14:editId="09DBE6F8">
                <wp:simplePos x="0" y="0"/>
                <wp:positionH relativeFrom="column">
                  <wp:posOffset>-352714</wp:posOffset>
                </wp:positionH>
                <wp:positionV relativeFrom="paragraph">
                  <wp:posOffset>1302790</wp:posOffset>
                </wp:positionV>
                <wp:extent cx="484909" cy="228600"/>
                <wp:effectExtent l="0" t="38100" r="48895" b="19050"/>
                <wp:wrapNone/>
                <wp:docPr id="1510052242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90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5318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-27.75pt;margin-top:102.6pt;width:38.2pt;height:1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7A8BE4" wp14:editId="376DBA4B">
            <wp:extent cx="1440873" cy="2328877"/>
            <wp:effectExtent l="0" t="0" r="6985" b="0"/>
            <wp:docPr id="5576203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20398" name=""/>
                    <pic:cNvPicPr/>
                  </pic:nvPicPr>
                  <pic:blipFill rotWithShape="1">
                    <a:blip r:embed="rId9"/>
                    <a:srcRect l="17803" t="26275" r="62500" b="17127"/>
                    <a:stretch/>
                  </pic:blipFill>
                  <pic:spPr bwMode="auto">
                    <a:xfrm>
                      <a:off x="0" y="0"/>
                      <a:ext cx="1450513" cy="2344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B42F9" w14:textId="77777777" w:rsidR="00334F31" w:rsidRDefault="00334F31" w:rsidP="00334F31"/>
    <w:p w14:paraId="08A31C92" w14:textId="06CE46D1" w:rsidR="00334F31" w:rsidRDefault="00334F31" w:rsidP="00334F3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F6671" wp14:editId="6000388B">
                <wp:simplePos x="0" y="0"/>
                <wp:positionH relativeFrom="column">
                  <wp:posOffset>2327564</wp:posOffset>
                </wp:positionH>
                <wp:positionV relativeFrom="paragraph">
                  <wp:posOffset>124171</wp:posOffset>
                </wp:positionV>
                <wp:extent cx="1614054" cy="207819"/>
                <wp:effectExtent l="38100" t="0" r="24765" b="78105"/>
                <wp:wrapNone/>
                <wp:docPr id="1657189675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054" cy="20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3DC3E" id="Connecteur droit avec flèche 2" o:spid="_x0000_s1026" type="#_x0000_t32" style="position:absolute;margin-left:183.25pt;margin-top:9.8pt;width:127.1pt;height:16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776A0E" wp14:editId="18D23020">
            <wp:extent cx="2542924" cy="2514600"/>
            <wp:effectExtent l="0" t="0" r="0" b="0"/>
            <wp:docPr id="11761438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43882" name=""/>
                    <pic:cNvPicPr/>
                  </pic:nvPicPr>
                  <pic:blipFill rotWithShape="1">
                    <a:blip r:embed="rId10"/>
                    <a:srcRect l="19069" t="12570" r="46328" b="26598"/>
                    <a:stretch/>
                  </pic:blipFill>
                  <pic:spPr bwMode="auto">
                    <a:xfrm>
                      <a:off x="0" y="0"/>
                      <a:ext cx="2549516" cy="2521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0B77F" w14:textId="77777777" w:rsidR="009C2ED4" w:rsidRDefault="009C2ED4" w:rsidP="00334F31"/>
    <w:p w14:paraId="1D9F5F9A" w14:textId="77777777" w:rsidR="009C2ED4" w:rsidRDefault="009C2ED4" w:rsidP="00334F31"/>
    <w:p w14:paraId="36B02E68" w14:textId="77777777" w:rsidR="00334F31" w:rsidRDefault="00334F31" w:rsidP="00334F31"/>
    <w:p w14:paraId="023FCACC" w14:textId="77777777" w:rsidR="00334F31" w:rsidRPr="00334F31" w:rsidRDefault="00334F31" w:rsidP="00334F31"/>
    <w:sectPr w:rsidR="00334F31" w:rsidRPr="00334F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97C16" w14:textId="77777777" w:rsidR="00D65235" w:rsidRDefault="00D65235" w:rsidP="00126DA4">
      <w:pPr>
        <w:spacing w:after="0"/>
      </w:pPr>
      <w:r>
        <w:separator/>
      </w:r>
    </w:p>
  </w:endnote>
  <w:endnote w:type="continuationSeparator" w:id="0">
    <w:p w14:paraId="74038912" w14:textId="77777777" w:rsidR="00D65235" w:rsidRDefault="00D65235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37AA2" w14:textId="77777777" w:rsidR="008739E6" w:rsidRDefault="008739E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06A2" w14:textId="7DFAD6D8" w:rsidR="00126DA4" w:rsidRDefault="008739E6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0041D79" wp14:editId="2F00ED00">
              <wp:simplePos x="0" y="0"/>
              <wp:positionH relativeFrom="rightMargin">
                <wp:posOffset>385156</wp:posOffset>
              </wp:positionH>
              <wp:positionV relativeFrom="margin">
                <wp:posOffset>8422929</wp:posOffset>
              </wp:positionV>
              <wp:extent cx="581025" cy="409575"/>
              <wp:effectExtent l="0" t="0" r="9525" b="9525"/>
              <wp:wrapNone/>
              <wp:docPr id="720219297" name="Flèche : droi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81025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8EB5811" w14:textId="77777777" w:rsidR="008739E6" w:rsidRDefault="008739E6">
                          <w:pPr>
                            <w:pStyle w:val="Pieddepag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479E44FD" w14:textId="77777777" w:rsidR="008739E6" w:rsidRDefault="008739E6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0041D79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Flèche : droite 3" o:spid="_x0000_s1027" type="#_x0000_t13" style="position:absolute;left:0;text-align:left;margin-left:30.35pt;margin-top:663.2pt;width:45.75pt;height:32.2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" o:allowincell="f" adj="13609,5370" fillcolor="#0070c0" stroked="f">
              <v:textbox inset=",0,,0">
                <w:txbxContent>
                  <w:p w14:paraId="08EB5811" w14:textId="77777777" w:rsidR="008739E6" w:rsidRDefault="008739E6">
                    <w:pPr>
                      <w:pStyle w:val="Pieddepage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fr-F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479E44FD" w14:textId="77777777" w:rsidR="008739E6" w:rsidRDefault="008739E6"/>
                </w:txbxContent>
              </v:textbox>
              <w10:wrap anchorx="margin" anchory="margin"/>
            </v:shape>
          </w:pict>
        </mc:Fallback>
      </mc:AlternateContent>
    </w:r>
    <w:r w:rsidR="005C1D5A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D3CB584" wp14:editId="1D0C9260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0C2861B" w14:textId="77777777" w:rsidR="005C1D5A" w:rsidRPr="00126DA4" w:rsidRDefault="005C1D5A" w:rsidP="005C1D5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D3CB584" id="Rectangle 2" o:spid="_x0000_s1028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" o:allowoverlap="f" fillcolor="#4472c4" stroked="f" strokeweight="1pt">
              <v:textbox style="mso-fit-shape-to-text:t">
                <w:txbxContent>
                  <w:p w14:paraId="10C2861B" w14:textId="77777777" w:rsidR="005C1D5A" w:rsidRPr="00126DA4" w:rsidRDefault="005C1D5A" w:rsidP="005C1D5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4C7C" w14:textId="77777777" w:rsidR="008739E6" w:rsidRDefault="008739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59AF5" w14:textId="77777777" w:rsidR="00D65235" w:rsidRDefault="00D65235" w:rsidP="00126DA4">
      <w:pPr>
        <w:spacing w:after="0"/>
      </w:pPr>
      <w:r>
        <w:separator/>
      </w:r>
    </w:p>
  </w:footnote>
  <w:footnote w:type="continuationSeparator" w:id="0">
    <w:p w14:paraId="6BC38604" w14:textId="77777777" w:rsidR="00D65235" w:rsidRDefault="00D65235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6F19" w14:textId="77777777" w:rsidR="008739E6" w:rsidRDefault="008739E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0C14" w14:textId="52DCDC43" w:rsidR="00126DA4" w:rsidRDefault="008739E6">
    <w:pPr>
      <w:pStyle w:val="En-tte"/>
    </w:pPr>
    <w:sdt>
      <w:sdtPr>
        <w:id w:val="-335159546"/>
        <w:docPartObj>
          <w:docPartGallery w:val="Page Numbers (Margins)"/>
          <w:docPartUnique/>
        </w:docPartObj>
      </w:sdtPr>
      <w:sdtContent/>
    </w:sdt>
    <w:r w:rsidR="00126DA4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90F063" wp14:editId="4A6C1A4A">
              <wp:simplePos x="0" y="0"/>
              <wp:positionH relativeFrom="margin">
                <wp:align>right</wp:align>
              </wp:positionH>
              <wp:positionV relativeFrom="page">
                <wp:posOffset>391795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6582573" w14:textId="54291EFE" w:rsidR="00126DA4" w:rsidRPr="00126DA4" w:rsidRDefault="001516AA" w:rsidP="001516A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A8047E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4- </w:t>
                              </w:r>
                              <w:r w:rsidR="00A8047E">
                                <w:rPr>
                                  <w:caps/>
                                  <w:color w:val="FFFFFF" w:themeColor="background1"/>
                                </w:rPr>
                                <w:t>programmation orientée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90F063" id="Rectangle 197" o:spid="_x0000_s1026" style="position:absolute;left:0;text-align:left;margin-left:417.3pt;margin-top:30.85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6582573" w14:textId="54291EFE" w:rsidR="00126DA4" w:rsidRPr="00126DA4" w:rsidRDefault="001516AA" w:rsidP="001516A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A8047E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4- </w:t>
                        </w:r>
                        <w:r w:rsidR="00A8047E">
                          <w:rPr>
                            <w:caps/>
                            <w:color w:val="FFFFFF" w:themeColor="background1"/>
                          </w:rPr>
                          <w:t>programmation orientée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E11DE" w14:textId="77777777" w:rsidR="008739E6" w:rsidRDefault="008739E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91D30"/>
    <w:multiLevelType w:val="hybridMultilevel"/>
    <w:tmpl w:val="1D9A155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354AF"/>
    <w:multiLevelType w:val="hybridMultilevel"/>
    <w:tmpl w:val="74DA6B0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C1755"/>
    <w:multiLevelType w:val="hybridMultilevel"/>
    <w:tmpl w:val="20AAA5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C0A6E"/>
    <w:multiLevelType w:val="hybridMultilevel"/>
    <w:tmpl w:val="BF188F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565DD"/>
    <w:multiLevelType w:val="hybridMultilevel"/>
    <w:tmpl w:val="86CA68C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24232"/>
    <w:multiLevelType w:val="hybridMultilevel"/>
    <w:tmpl w:val="19E24A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265191">
    <w:abstractNumId w:val="2"/>
  </w:num>
  <w:num w:numId="2" w16cid:durableId="1298874420">
    <w:abstractNumId w:val="5"/>
  </w:num>
  <w:num w:numId="3" w16cid:durableId="815686945">
    <w:abstractNumId w:val="4"/>
  </w:num>
  <w:num w:numId="4" w16cid:durableId="1491292850">
    <w:abstractNumId w:val="3"/>
  </w:num>
  <w:num w:numId="5" w16cid:durableId="586771846">
    <w:abstractNumId w:val="0"/>
  </w:num>
  <w:num w:numId="6" w16cid:durableId="346174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921"/>
    <w:rsid w:val="00012E87"/>
    <w:rsid w:val="0003541D"/>
    <w:rsid w:val="000465EB"/>
    <w:rsid w:val="000A3921"/>
    <w:rsid w:val="00126DA4"/>
    <w:rsid w:val="00136F3D"/>
    <w:rsid w:val="001516AA"/>
    <w:rsid w:val="00163F00"/>
    <w:rsid w:val="00181115"/>
    <w:rsid w:val="002A70B3"/>
    <w:rsid w:val="00334F31"/>
    <w:rsid w:val="003A2DE7"/>
    <w:rsid w:val="003B4B86"/>
    <w:rsid w:val="003F06E0"/>
    <w:rsid w:val="005055BF"/>
    <w:rsid w:val="00514987"/>
    <w:rsid w:val="00532433"/>
    <w:rsid w:val="005619DF"/>
    <w:rsid w:val="00565D2A"/>
    <w:rsid w:val="005C1D5A"/>
    <w:rsid w:val="006222D1"/>
    <w:rsid w:val="00632E7F"/>
    <w:rsid w:val="00652CF5"/>
    <w:rsid w:val="00684A78"/>
    <w:rsid w:val="006A3F30"/>
    <w:rsid w:val="006A7B76"/>
    <w:rsid w:val="00730B8A"/>
    <w:rsid w:val="00766654"/>
    <w:rsid w:val="0078715C"/>
    <w:rsid w:val="007D246B"/>
    <w:rsid w:val="00834BBB"/>
    <w:rsid w:val="008640FE"/>
    <w:rsid w:val="00871F78"/>
    <w:rsid w:val="008739E6"/>
    <w:rsid w:val="008B2C6B"/>
    <w:rsid w:val="008C484E"/>
    <w:rsid w:val="008E05EC"/>
    <w:rsid w:val="009602A6"/>
    <w:rsid w:val="00974594"/>
    <w:rsid w:val="009C2800"/>
    <w:rsid w:val="009C2ED4"/>
    <w:rsid w:val="00A535ED"/>
    <w:rsid w:val="00A6523F"/>
    <w:rsid w:val="00A8047E"/>
    <w:rsid w:val="00A93691"/>
    <w:rsid w:val="00B4105F"/>
    <w:rsid w:val="00B43BED"/>
    <w:rsid w:val="00BC03D9"/>
    <w:rsid w:val="00D47685"/>
    <w:rsid w:val="00D65235"/>
    <w:rsid w:val="00D842BF"/>
    <w:rsid w:val="00DE7B89"/>
    <w:rsid w:val="00DF188D"/>
    <w:rsid w:val="00E55AA0"/>
    <w:rsid w:val="00E57AC4"/>
    <w:rsid w:val="00EC2D8F"/>
    <w:rsid w:val="00EC401F"/>
    <w:rsid w:val="00EF2BE2"/>
    <w:rsid w:val="00F44046"/>
    <w:rsid w:val="00F75411"/>
    <w:rsid w:val="00F964BA"/>
    <w:rsid w:val="00F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8ABBE"/>
  <w15:chartTrackingRefBased/>
  <w15:docId w15:val="{12AB821C-655A-4ACE-97A9-016CD2DF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C1D5A"/>
    <w:rPr>
      <w:rFonts w:ascii="Courier New" w:hAnsi="Courier New"/>
      <w:i w:val="0"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987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4987"/>
    <w:rPr>
      <w:rFonts w:ascii="Lato" w:eastAsiaTheme="minorEastAsia" w:hAnsi="Lato"/>
      <w:b/>
      <w:spacing w:val="15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63F00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3F00"/>
    <w:rPr>
      <w:rFonts w:ascii="Lato" w:eastAsiaTheme="majorEastAsia" w:hAnsi="Lato" w:cstheme="majorBidi"/>
      <w:spacing w:val="-10"/>
      <w:kern w:val="28"/>
      <w:sz w:val="40"/>
      <w:szCs w:val="56"/>
    </w:rPr>
  </w:style>
  <w:style w:type="paragraph" w:styleId="Paragraphedeliste">
    <w:name w:val="List Paragraph"/>
    <w:basedOn w:val="Normal"/>
    <w:uiPriority w:val="34"/>
    <w:qFormat/>
    <w:rsid w:val="000A392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3243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24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32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1176</TotalTime>
  <Pages>2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C54- Développement d’applications mobiles</vt:lpstr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C44- programmation orientée objet II</dc:title>
  <dc:subject/>
  <dc:creator>Eric L</dc:creator>
  <cp:keywords/>
  <dc:description/>
  <cp:lastModifiedBy>Eric L</cp:lastModifiedBy>
  <cp:revision>26</cp:revision>
  <dcterms:created xsi:type="dcterms:W3CDTF">2021-08-21T20:50:00Z</dcterms:created>
  <dcterms:modified xsi:type="dcterms:W3CDTF">2023-08-13T00:24:00Z</dcterms:modified>
</cp:coreProperties>
</file>