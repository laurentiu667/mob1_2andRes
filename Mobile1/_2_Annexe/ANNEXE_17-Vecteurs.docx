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0FEB" w14:textId="77777777" w:rsidR="004E772F" w:rsidRPr="004E772F" w:rsidRDefault="004E772F" w:rsidP="004E772F">
      <w:pPr>
        <w:pStyle w:val="Titre"/>
      </w:pPr>
      <w:r w:rsidRPr="004E772F">
        <w:t xml:space="preserve">ANNEXE 17 - Les collections – Stack , </w:t>
      </w:r>
      <w:proofErr w:type="spellStart"/>
      <w:r w:rsidRPr="004E772F">
        <w:t>Vector</w:t>
      </w:r>
      <w:proofErr w:type="spellEnd"/>
      <w:r w:rsidRPr="004E772F">
        <w:t xml:space="preserve"> , List, etc.</w:t>
      </w:r>
    </w:p>
    <w:p w14:paraId="3B5188A2" w14:textId="77777777" w:rsidR="004E772F" w:rsidRPr="004E772F" w:rsidRDefault="004E772F" w:rsidP="004E772F">
      <w:pPr>
        <w:spacing w:after="0"/>
        <w:rPr>
          <w:b/>
        </w:rPr>
      </w:pPr>
    </w:p>
    <w:p w14:paraId="658F3988" w14:textId="77777777" w:rsidR="004E772F" w:rsidRPr="004E772F" w:rsidRDefault="004E772F" w:rsidP="004E772F">
      <w:pPr>
        <w:spacing w:after="0"/>
        <w:rPr>
          <w:lang w:val="fr-FR"/>
        </w:rPr>
      </w:pPr>
    </w:p>
    <w:p w14:paraId="429EF45E" w14:textId="77777777" w:rsidR="004E772F" w:rsidRPr="004E772F" w:rsidRDefault="004E772F" w:rsidP="004E772F">
      <w:pPr>
        <w:pStyle w:val="Titre2"/>
        <w:rPr>
          <w:lang w:val="fr-FR"/>
        </w:rPr>
      </w:pPr>
      <w:r w:rsidRPr="004E772F">
        <w:rPr>
          <w:lang w:val="fr-FR"/>
        </w:rPr>
        <w:t xml:space="preserve">Les </w:t>
      </w:r>
      <w:proofErr w:type="spellStart"/>
      <w:r w:rsidRPr="004E772F">
        <w:rPr>
          <w:lang w:val="fr-FR"/>
        </w:rPr>
        <w:t>Vectors</w:t>
      </w:r>
      <w:proofErr w:type="spellEnd"/>
      <w:r w:rsidRPr="004E772F">
        <w:rPr>
          <w:lang w:val="fr-FR"/>
        </w:rPr>
        <w:t xml:space="preserve"> </w:t>
      </w:r>
    </w:p>
    <w:p w14:paraId="67118B72" w14:textId="77777777" w:rsidR="004E772F" w:rsidRPr="004E772F" w:rsidRDefault="004E772F" w:rsidP="004E772F">
      <w:pPr>
        <w:spacing w:after="0"/>
        <w:rPr>
          <w:lang w:val="fr-FR"/>
        </w:rPr>
      </w:pPr>
    </w:p>
    <w:p w14:paraId="271F7154" w14:textId="77777777" w:rsidR="004E772F" w:rsidRPr="004E772F" w:rsidRDefault="004E772F" w:rsidP="004E772F">
      <w:pPr>
        <w:numPr>
          <w:ilvl w:val="0"/>
          <w:numId w:val="2"/>
        </w:numPr>
        <w:spacing w:after="0"/>
        <w:rPr>
          <w:lang w:val="fr-FR"/>
        </w:rPr>
      </w:pPr>
      <w:r w:rsidRPr="004E772F">
        <w:rPr>
          <w:lang w:val="fr-FR"/>
        </w:rPr>
        <w:t xml:space="preserve">Une </w:t>
      </w:r>
      <w:r w:rsidRPr="004E772F">
        <w:rPr>
          <w:rStyle w:val="Accentuation"/>
          <w:lang w:val="fr-FR"/>
        </w:rPr>
        <w:t>Stack</w:t>
      </w:r>
      <w:r w:rsidRPr="004E772F">
        <w:rPr>
          <w:lang w:val="fr-FR"/>
        </w:rPr>
        <w:t xml:space="preserve"> est une mise en œuvre simple d’une classe plus générale : </w:t>
      </w:r>
      <w:proofErr w:type="spellStart"/>
      <w:r w:rsidRPr="004E772F">
        <w:rPr>
          <w:rStyle w:val="Accentuation"/>
          <w:lang w:val="fr-FR"/>
        </w:rPr>
        <w:t>Vector</w:t>
      </w:r>
      <w:proofErr w:type="spellEnd"/>
    </w:p>
    <w:p w14:paraId="7C4B5FFB" w14:textId="77777777" w:rsidR="004E772F" w:rsidRPr="004E772F" w:rsidRDefault="004E772F" w:rsidP="004E772F">
      <w:pPr>
        <w:numPr>
          <w:ilvl w:val="0"/>
          <w:numId w:val="2"/>
        </w:numPr>
        <w:spacing w:after="0"/>
        <w:rPr>
          <w:lang w:val="fr-FR"/>
        </w:rPr>
      </w:pPr>
      <w:r w:rsidRPr="004E772F">
        <w:rPr>
          <w:lang w:val="fr-FR"/>
        </w:rPr>
        <w:t xml:space="preserve">Un </w:t>
      </w:r>
      <w:proofErr w:type="spellStart"/>
      <w:r w:rsidRPr="004E772F">
        <w:rPr>
          <w:rStyle w:val="Accentuation"/>
          <w:lang w:val="fr-FR"/>
        </w:rPr>
        <w:t>Vector</w:t>
      </w:r>
      <w:proofErr w:type="spellEnd"/>
      <w:r w:rsidRPr="004E772F">
        <w:rPr>
          <w:lang w:val="fr-FR"/>
        </w:rPr>
        <w:t xml:space="preserve"> vise à représenter un tableau d’objets, chaque item du tableau pouvant être accessible à partir de son index dans le tableau.</w:t>
      </w:r>
    </w:p>
    <w:p w14:paraId="72AE106C" w14:textId="77777777" w:rsidR="004E772F" w:rsidRDefault="004E772F" w:rsidP="004E772F">
      <w:pPr>
        <w:numPr>
          <w:ilvl w:val="0"/>
          <w:numId w:val="2"/>
        </w:numPr>
        <w:spacing w:after="0"/>
        <w:rPr>
          <w:lang w:val="fr-FR"/>
        </w:rPr>
      </w:pPr>
      <w:r w:rsidRPr="004E772F">
        <w:rPr>
          <w:lang w:val="fr-FR"/>
        </w:rPr>
        <w:t xml:space="preserve">Cependant, la capacité d’un </w:t>
      </w:r>
      <w:proofErr w:type="spellStart"/>
      <w:r w:rsidRPr="004E772F">
        <w:rPr>
          <w:rStyle w:val="Accentuation"/>
          <w:lang w:val="fr-FR"/>
        </w:rPr>
        <w:t>Vector</w:t>
      </w:r>
      <w:proofErr w:type="spellEnd"/>
      <w:r w:rsidRPr="004E772F">
        <w:rPr>
          <w:lang w:val="fr-FR"/>
        </w:rPr>
        <w:t xml:space="preserve"> peut s’agrandir au fur et à mesure qu’on ajoute des items dans le </w:t>
      </w:r>
      <w:proofErr w:type="spellStart"/>
      <w:r w:rsidRPr="004E772F">
        <w:rPr>
          <w:rStyle w:val="Accentuation"/>
          <w:lang w:val="fr-FR"/>
        </w:rPr>
        <w:t>Vector</w:t>
      </w:r>
      <w:proofErr w:type="spellEnd"/>
      <w:r w:rsidRPr="004E772F">
        <w:rPr>
          <w:lang w:val="fr-FR"/>
        </w:rPr>
        <w:t xml:space="preserve">  </w:t>
      </w:r>
      <w:r w:rsidRPr="004E772F">
        <w:rPr>
          <w:lang w:val="fr-FR"/>
        </w:rPr>
        <w:sym w:font="Wingdings" w:char="F0E0"/>
      </w:r>
      <w:r w:rsidRPr="004E772F">
        <w:rPr>
          <w:lang w:val="fr-FR"/>
        </w:rPr>
        <w:t xml:space="preserve"> allocation dynamique de mémoire</w:t>
      </w:r>
    </w:p>
    <w:p w14:paraId="1AB90356" w14:textId="77777777" w:rsidR="00A60413" w:rsidRPr="004E772F" w:rsidRDefault="00A60413" w:rsidP="004E772F">
      <w:pPr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 xml:space="preserve">Attention, il ne peut pas avoir d'éléments vides entre des éléments occupés à l'intérieur du </w:t>
      </w:r>
      <w:proofErr w:type="spellStart"/>
      <w:r w:rsidRPr="00A60413">
        <w:rPr>
          <w:rFonts w:ascii="Courier New" w:hAnsi="Courier New" w:cs="Courier New"/>
          <w:lang w:val="fr-FR"/>
        </w:rPr>
        <w:t>Vector</w:t>
      </w:r>
      <w:proofErr w:type="spellEnd"/>
    </w:p>
    <w:p w14:paraId="46C1B6B6" w14:textId="77777777" w:rsidR="004E772F" w:rsidRPr="004E772F" w:rsidRDefault="004E772F" w:rsidP="004E772F">
      <w:pPr>
        <w:spacing w:after="0"/>
        <w:rPr>
          <w:lang w:val="fr-FR"/>
        </w:rPr>
      </w:pPr>
    </w:p>
    <w:p w14:paraId="108B2E00" w14:textId="77777777" w:rsidR="004E772F" w:rsidRPr="004E772F" w:rsidRDefault="004E772F" w:rsidP="004E772F">
      <w:pPr>
        <w:spacing w:after="0"/>
        <w:rPr>
          <w:lang w:val="fr-FR"/>
        </w:rPr>
      </w:pPr>
      <w:r w:rsidRPr="004E772F">
        <w:rPr>
          <w:lang w:val="fr-FR"/>
        </w:rPr>
        <w:t>EX. :</w:t>
      </w:r>
    </w:p>
    <w:p w14:paraId="46706D39" w14:textId="77777777" w:rsidR="004E772F" w:rsidRPr="004E772F" w:rsidRDefault="004E772F" w:rsidP="004E772F">
      <w:pPr>
        <w:spacing w:after="0"/>
        <w:rPr>
          <w:lang w:val="fr-FR"/>
        </w:rPr>
      </w:pPr>
    </w:p>
    <w:p w14:paraId="621AF886" w14:textId="77777777" w:rsidR="004E772F" w:rsidRPr="004E772F" w:rsidRDefault="004E772F" w:rsidP="004E772F">
      <w:pPr>
        <w:spacing w:after="0"/>
        <w:rPr>
          <w:b/>
          <w:bCs/>
          <w:i/>
        </w:rPr>
      </w:pPr>
      <w:r w:rsidRPr="004E772F">
        <w:rPr>
          <w:b/>
          <w:bCs/>
          <w:i/>
          <w:iCs/>
        </w:rPr>
        <w:t>Constructeurs</w:t>
      </w:r>
      <w:r w:rsidRPr="004E772F">
        <w:rPr>
          <w:b/>
          <w:bCs/>
          <w:i/>
        </w:rPr>
        <w:t xml:space="preserve"> :</w:t>
      </w:r>
    </w:p>
    <w:p w14:paraId="3FBD1E32" w14:textId="77777777" w:rsidR="004E772F" w:rsidRPr="004E772F" w:rsidRDefault="004E772F" w:rsidP="004E772F">
      <w:pPr>
        <w:spacing w:after="0"/>
      </w:pPr>
    </w:p>
    <w:p w14:paraId="553C451F" w14:textId="77777777" w:rsidR="0030520A" w:rsidRPr="004E772F" w:rsidRDefault="004E772F" w:rsidP="0030520A">
      <w:pPr>
        <w:spacing w:after="0"/>
      </w:pPr>
      <w:proofErr w:type="spellStart"/>
      <w:r w:rsidRPr="004E772F">
        <w:rPr>
          <w:rStyle w:val="Accentuation"/>
          <w:lang w:val="fr-FR"/>
        </w:rPr>
        <w:t>Vector</w:t>
      </w:r>
      <w:proofErr w:type="spellEnd"/>
      <w:r w:rsidRPr="004E772F">
        <w:rPr>
          <w:rStyle w:val="Accentuation"/>
          <w:lang w:val="fr-FR"/>
        </w:rPr>
        <w:t xml:space="preserve"> premier = new </w:t>
      </w:r>
      <w:proofErr w:type="spellStart"/>
      <w:r w:rsidRPr="004E772F">
        <w:rPr>
          <w:rStyle w:val="Accentuation"/>
          <w:lang w:val="fr-FR"/>
        </w:rPr>
        <w:t>Vector</w:t>
      </w:r>
      <w:proofErr w:type="spellEnd"/>
      <w:r w:rsidRPr="004E772F">
        <w:rPr>
          <w:rStyle w:val="Accentuation"/>
          <w:lang w:val="fr-FR"/>
        </w:rPr>
        <w:t>(</w:t>
      </w:r>
      <w:r w:rsidRPr="004E772F">
        <w:rPr>
          <w:rStyle w:val="Accentuation"/>
        </w:rPr>
        <w:t>)</w:t>
      </w:r>
      <w:r w:rsidR="0030520A">
        <w:rPr>
          <w:rStyle w:val="Accentuation"/>
        </w:rPr>
        <w:t>;</w:t>
      </w:r>
      <w:r w:rsidRPr="004E772F">
        <w:t xml:space="preserve"> </w:t>
      </w:r>
      <w:sdt>
        <w:sdtPr>
          <w:id w:val="1492832555"/>
          <w:placeholder>
            <w:docPart w:val="DefaultPlaceholder_-1854013440"/>
          </w:placeholder>
          <w:showingPlcHdr/>
        </w:sdtPr>
        <w:sdtContent>
          <w:r w:rsidR="0030520A" w:rsidRPr="008457CE">
            <w:rPr>
              <w:rStyle w:val="Textedelespacerserv"/>
            </w:rPr>
            <w:t>Cliquez ou appuyez ici pour entrer du texte.</w:t>
          </w:r>
        </w:sdtContent>
      </w:sdt>
    </w:p>
    <w:p w14:paraId="043491C1" w14:textId="77777777" w:rsidR="004E772F" w:rsidRPr="004E772F" w:rsidRDefault="004E772F" w:rsidP="004E772F">
      <w:pPr>
        <w:spacing w:after="0"/>
      </w:pPr>
    </w:p>
    <w:p w14:paraId="6FC84445" w14:textId="77777777" w:rsidR="004E772F" w:rsidRPr="004E772F" w:rsidRDefault="004E772F" w:rsidP="004E772F">
      <w:pPr>
        <w:spacing w:after="0"/>
      </w:pPr>
    </w:p>
    <w:p w14:paraId="70EFFCE1" w14:textId="77777777" w:rsidR="004E772F" w:rsidRPr="004E772F" w:rsidRDefault="004E772F" w:rsidP="0030520A">
      <w:pPr>
        <w:spacing w:after="0"/>
      </w:pPr>
      <w:proofErr w:type="spellStart"/>
      <w:r w:rsidRPr="004E772F">
        <w:rPr>
          <w:rStyle w:val="Accentuation"/>
        </w:rPr>
        <w:t>Vector</w:t>
      </w:r>
      <w:proofErr w:type="spellEnd"/>
      <w:r w:rsidRPr="004E772F">
        <w:rPr>
          <w:rStyle w:val="Accentuation"/>
        </w:rPr>
        <w:t xml:space="preserve"> </w:t>
      </w:r>
      <w:proofErr w:type="spellStart"/>
      <w:r w:rsidRPr="004E772F">
        <w:rPr>
          <w:rStyle w:val="Accentuation"/>
        </w:rPr>
        <w:t>deuxieme</w:t>
      </w:r>
      <w:proofErr w:type="spellEnd"/>
      <w:r w:rsidRPr="004E772F">
        <w:rPr>
          <w:rStyle w:val="Accentuation"/>
        </w:rPr>
        <w:t xml:space="preserve"> = new </w:t>
      </w:r>
      <w:proofErr w:type="spellStart"/>
      <w:r w:rsidRPr="004E772F">
        <w:rPr>
          <w:rStyle w:val="Accentuation"/>
        </w:rPr>
        <w:t>Vector</w:t>
      </w:r>
      <w:proofErr w:type="spellEnd"/>
      <w:r w:rsidRPr="004E772F">
        <w:rPr>
          <w:rStyle w:val="Accentuation"/>
        </w:rPr>
        <w:t>(2)</w:t>
      </w:r>
      <w:r w:rsidR="0030520A">
        <w:rPr>
          <w:rStyle w:val="Accentuation"/>
        </w:rPr>
        <w:t>;</w:t>
      </w:r>
      <w:sdt>
        <w:sdtPr>
          <w:rPr>
            <w:rStyle w:val="Accentuation"/>
          </w:rPr>
          <w:id w:val="1176760019"/>
          <w:placeholder>
            <w:docPart w:val="DefaultPlaceholder_-1854013440"/>
          </w:placeholder>
          <w:showingPlcHdr/>
        </w:sdtPr>
        <w:sdtContent>
          <w:r w:rsidR="0030520A" w:rsidRPr="008457CE">
            <w:rPr>
              <w:rStyle w:val="Textedelespacerserv"/>
            </w:rPr>
            <w:t>Cliquez ou appuyez ici pour entrer du texte.</w:t>
          </w:r>
        </w:sdtContent>
      </w:sdt>
    </w:p>
    <w:p w14:paraId="41C540A5" w14:textId="77777777" w:rsidR="004E772F" w:rsidRPr="004E772F" w:rsidRDefault="004E772F" w:rsidP="004E772F">
      <w:pPr>
        <w:spacing w:after="0"/>
      </w:pPr>
    </w:p>
    <w:p w14:paraId="474DCBFD" w14:textId="77777777" w:rsidR="004E772F" w:rsidRPr="004E772F" w:rsidRDefault="004E772F" w:rsidP="0030520A">
      <w:pPr>
        <w:spacing w:after="0"/>
      </w:pPr>
      <w:proofErr w:type="spellStart"/>
      <w:r w:rsidRPr="004E772F">
        <w:rPr>
          <w:rStyle w:val="Accentuation"/>
        </w:rPr>
        <w:t>Vector</w:t>
      </w:r>
      <w:proofErr w:type="spellEnd"/>
      <w:r w:rsidRPr="004E772F">
        <w:rPr>
          <w:rStyle w:val="Accentuation"/>
        </w:rPr>
        <w:t xml:space="preserve">&lt;Double&gt; </w:t>
      </w:r>
      <w:proofErr w:type="spellStart"/>
      <w:r w:rsidR="0030520A">
        <w:rPr>
          <w:rStyle w:val="Accentuation"/>
        </w:rPr>
        <w:t>troisieme</w:t>
      </w:r>
      <w:proofErr w:type="spellEnd"/>
      <w:r w:rsidR="0030520A">
        <w:rPr>
          <w:rStyle w:val="Accentuation"/>
        </w:rPr>
        <w:t xml:space="preserve"> = new </w:t>
      </w:r>
      <w:proofErr w:type="spellStart"/>
      <w:r w:rsidR="0030520A">
        <w:rPr>
          <w:rStyle w:val="Accentuation"/>
        </w:rPr>
        <w:t>Vector</w:t>
      </w:r>
      <w:proofErr w:type="spellEnd"/>
      <w:r w:rsidR="0030520A">
        <w:rPr>
          <w:rStyle w:val="Accentuation"/>
        </w:rPr>
        <w:t>&lt;Double&gt;(</w:t>
      </w:r>
      <w:r w:rsidRPr="004E772F">
        <w:rPr>
          <w:rStyle w:val="Accentuation"/>
        </w:rPr>
        <w:t>3)</w:t>
      </w:r>
      <w:r w:rsidR="0030520A">
        <w:t>;</w:t>
      </w:r>
      <w:sdt>
        <w:sdtPr>
          <w:id w:val="2135746791"/>
          <w:placeholder>
            <w:docPart w:val="DefaultPlaceholder_-1854013440"/>
          </w:placeholder>
          <w:showingPlcHdr/>
        </w:sdtPr>
        <w:sdtContent>
          <w:r w:rsidR="0030520A" w:rsidRPr="008457CE">
            <w:rPr>
              <w:rStyle w:val="Textedelespacerserv"/>
            </w:rPr>
            <w:t>Cliquez ou appuyez ici pour entrer du texte.</w:t>
          </w:r>
        </w:sdtContent>
      </w:sdt>
    </w:p>
    <w:p w14:paraId="0E977EC8" w14:textId="77777777" w:rsidR="004E772F" w:rsidRPr="004E772F" w:rsidRDefault="004E772F" w:rsidP="004E772F">
      <w:pPr>
        <w:spacing w:after="0"/>
        <w:rPr>
          <w:lang w:val="fr-FR"/>
        </w:rPr>
      </w:pPr>
    </w:p>
    <w:p w14:paraId="64E77846" w14:textId="77777777" w:rsidR="004E772F" w:rsidRPr="004E772F" w:rsidRDefault="004E772F" w:rsidP="004E772F">
      <w:pPr>
        <w:spacing w:after="0"/>
        <w:rPr>
          <w:b/>
          <w:i/>
          <w:lang w:val="fr-FR"/>
        </w:rPr>
      </w:pPr>
      <w:r w:rsidRPr="004E772F">
        <w:rPr>
          <w:b/>
          <w:i/>
          <w:lang w:val="fr-FR"/>
        </w:rPr>
        <w:t>Méthodes principales :</w:t>
      </w:r>
    </w:p>
    <w:p w14:paraId="1EFE096C" w14:textId="77777777" w:rsidR="004E772F" w:rsidRPr="004E772F" w:rsidRDefault="004E772F" w:rsidP="004E772F">
      <w:pPr>
        <w:spacing w:after="0"/>
        <w:rPr>
          <w:b/>
          <w:i/>
          <w:lang w:val="fr-FR"/>
        </w:rPr>
      </w:pPr>
    </w:p>
    <w:p w14:paraId="12BC2E9B" w14:textId="77777777" w:rsidR="004E772F" w:rsidRPr="00FA2437" w:rsidRDefault="004E772F" w:rsidP="0030520A">
      <w:pPr>
        <w:spacing w:after="0"/>
      </w:pPr>
      <w:proofErr w:type="spellStart"/>
      <w:r w:rsidRPr="00FA2437">
        <w:rPr>
          <w:rStyle w:val="Accentuation"/>
        </w:rPr>
        <w:t>void</w:t>
      </w:r>
      <w:proofErr w:type="spellEnd"/>
      <w:r w:rsidRPr="00FA2437">
        <w:rPr>
          <w:rStyle w:val="Accentuation"/>
        </w:rPr>
        <w:t xml:space="preserve"> </w:t>
      </w:r>
      <w:proofErr w:type="spellStart"/>
      <w:r w:rsidRPr="00FA2437">
        <w:rPr>
          <w:rStyle w:val="Accentuation"/>
        </w:rPr>
        <w:t>add</w:t>
      </w:r>
      <w:proofErr w:type="spellEnd"/>
      <w:r w:rsidRPr="00FA2437">
        <w:rPr>
          <w:rStyle w:val="Accentuation"/>
        </w:rPr>
        <w:t xml:space="preserve"> ( Object o )</w:t>
      </w:r>
      <w:r w:rsidRPr="00FA2437">
        <w:t xml:space="preserve"> : </w:t>
      </w:r>
    </w:p>
    <w:p w14:paraId="5854B6E4" w14:textId="77777777" w:rsidR="0030520A" w:rsidRPr="00FA2437" w:rsidRDefault="0030520A" w:rsidP="0030520A">
      <w:pPr>
        <w:spacing w:after="0"/>
      </w:pPr>
    </w:p>
    <w:p w14:paraId="44F926B7" w14:textId="77777777" w:rsidR="004E772F" w:rsidRPr="00FA2437" w:rsidRDefault="004E772F" w:rsidP="004E772F">
      <w:pPr>
        <w:spacing w:after="0"/>
      </w:pPr>
    </w:p>
    <w:p w14:paraId="254F04D0" w14:textId="77777777" w:rsidR="004E772F" w:rsidRDefault="004E772F" w:rsidP="0030520A">
      <w:pPr>
        <w:spacing w:after="0"/>
        <w:rPr>
          <w:lang w:val="en-CA"/>
        </w:rPr>
      </w:pPr>
      <w:r w:rsidRPr="004E772F">
        <w:rPr>
          <w:rStyle w:val="Accentuation"/>
          <w:lang w:val="en-CA"/>
        </w:rPr>
        <w:t xml:space="preserve">void </w:t>
      </w:r>
      <w:proofErr w:type="spellStart"/>
      <w:r w:rsidRPr="004E772F">
        <w:rPr>
          <w:rStyle w:val="Accentuation"/>
          <w:lang w:val="en-CA"/>
        </w:rPr>
        <w:t>insertElementAt</w:t>
      </w:r>
      <w:proofErr w:type="spellEnd"/>
      <w:r w:rsidRPr="004E772F">
        <w:rPr>
          <w:rStyle w:val="Accentuation"/>
          <w:lang w:val="en-CA"/>
        </w:rPr>
        <w:t xml:space="preserve"> ( Object o, int index )</w:t>
      </w:r>
      <w:r w:rsidRPr="004E772F">
        <w:rPr>
          <w:lang w:val="en-CA"/>
        </w:rPr>
        <w:t xml:space="preserve"> : </w:t>
      </w:r>
    </w:p>
    <w:p w14:paraId="63785A3B" w14:textId="77777777" w:rsidR="0030520A" w:rsidRPr="004E772F" w:rsidRDefault="0030520A" w:rsidP="0030520A">
      <w:pPr>
        <w:spacing w:after="0"/>
        <w:rPr>
          <w:lang w:val="en-CA"/>
        </w:rPr>
      </w:pPr>
    </w:p>
    <w:p w14:paraId="1B2A6BE4" w14:textId="77777777" w:rsidR="004E772F" w:rsidRPr="004E772F" w:rsidRDefault="004E772F" w:rsidP="004E772F">
      <w:pPr>
        <w:spacing w:after="0"/>
        <w:rPr>
          <w:lang w:val="en-CA"/>
        </w:rPr>
      </w:pPr>
    </w:p>
    <w:p w14:paraId="4579D73B" w14:textId="77777777" w:rsidR="004E772F" w:rsidRDefault="004E772F" w:rsidP="0030520A">
      <w:pPr>
        <w:spacing w:after="0"/>
        <w:rPr>
          <w:lang w:val="en-CA"/>
        </w:rPr>
      </w:pPr>
      <w:r w:rsidRPr="004E772F">
        <w:rPr>
          <w:rStyle w:val="Accentuation"/>
          <w:lang w:val="en-CA"/>
        </w:rPr>
        <w:t>Object get ( int index )</w:t>
      </w:r>
      <w:r w:rsidRPr="004E772F">
        <w:rPr>
          <w:lang w:val="en-CA"/>
        </w:rPr>
        <w:t xml:space="preserve"> : </w:t>
      </w:r>
    </w:p>
    <w:p w14:paraId="6E42BE42" w14:textId="77777777" w:rsidR="0030520A" w:rsidRPr="004E772F" w:rsidRDefault="0030520A" w:rsidP="0030520A">
      <w:pPr>
        <w:spacing w:after="0"/>
        <w:rPr>
          <w:lang w:val="en-CA"/>
        </w:rPr>
      </w:pPr>
    </w:p>
    <w:p w14:paraId="1189E34A" w14:textId="77777777" w:rsidR="004E772F" w:rsidRPr="004E772F" w:rsidRDefault="004E772F" w:rsidP="004E772F">
      <w:pPr>
        <w:spacing w:after="0"/>
        <w:rPr>
          <w:lang w:val="en-CA"/>
        </w:rPr>
      </w:pPr>
    </w:p>
    <w:p w14:paraId="71E1445A" w14:textId="77777777" w:rsidR="004E772F" w:rsidRDefault="004E772F" w:rsidP="0030520A">
      <w:pPr>
        <w:spacing w:after="0"/>
        <w:rPr>
          <w:lang w:val="en-CA"/>
        </w:rPr>
      </w:pPr>
      <w:r w:rsidRPr="004E772F">
        <w:rPr>
          <w:rStyle w:val="Accentuation"/>
          <w:lang w:val="en-CA"/>
        </w:rPr>
        <w:t>Object remove ( int index):</w:t>
      </w:r>
      <w:r w:rsidRPr="004E772F">
        <w:rPr>
          <w:lang w:val="en-CA"/>
        </w:rPr>
        <w:t xml:space="preserve"> </w:t>
      </w:r>
    </w:p>
    <w:p w14:paraId="6A0832EB" w14:textId="77777777" w:rsidR="0030520A" w:rsidRPr="004E772F" w:rsidRDefault="0030520A" w:rsidP="0030520A">
      <w:pPr>
        <w:spacing w:after="0"/>
        <w:rPr>
          <w:lang w:val="en-CA"/>
        </w:rPr>
      </w:pPr>
    </w:p>
    <w:p w14:paraId="579655E2" w14:textId="77777777" w:rsidR="004E772F" w:rsidRPr="004E772F" w:rsidRDefault="004E772F" w:rsidP="004E772F">
      <w:pPr>
        <w:spacing w:after="0"/>
        <w:rPr>
          <w:lang w:val="en-CA"/>
        </w:rPr>
      </w:pPr>
    </w:p>
    <w:p w14:paraId="3D69AA40" w14:textId="77777777" w:rsidR="004E772F" w:rsidRDefault="004E772F" w:rsidP="0030520A">
      <w:pPr>
        <w:spacing w:after="0"/>
        <w:rPr>
          <w:lang w:val="en-CA"/>
        </w:rPr>
      </w:pPr>
      <w:proofErr w:type="spellStart"/>
      <w:r w:rsidRPr="004E772F">
        <w:rPr>
          <w:rStyle w:val="Accentuation"/>
          <w:lang w:val="en-CA"/>
        </w:rPr>
        <w:t>boolean</w:t>
      </w:r>
      <w:proofErr w:type="spellEnd"/>
      <w:r w:rsidRPr="004E772F">
        <w:rPr>
          <w:rStyle w:val="Accentuation"/>
          <w:lang w:val="en-CA"/>
        </w:rPr>
        <w:t xml:space="preserve"> remove ( Object o ):</w:t>
      </w:r>
      <w:r w:rsidRPr="004E772F">
        <w:rPr>
          <w:lang w:val="en-CA"/>
        </w:rPr>
        <w:t xml:space="preserve"> </w:t>
      </w:r>
    </w:p>
    <w:p w14:paraId="19B5295A" w14:textId="77777777" w:rsidR="0030520A" w:rsidRPr="004E772F" w:rsidRDefault="0030520A" w:rsidP="0030520A">
      <w:pPr>
        <w:spacing w:after="0"/>
        <w:rPr>
          <w:lang w:val="en-CA"/>
        </w:rPr>
      </w:pPr>
    </w:p>
    <w:p w14:paraId="56001BD7" w14:textId="77777777" w:rsidR="004E772F" w:rsidRPr="004E772F" w:rsidRDefault="004E772F" w:rsidP="004E772F">
      <w:pPr>
        <w:spacing w:after="0"/>
        <w:rPr>
          <w:lang w:val="en-CA"/>
        </w:rPr>
      </w:pPr>
    </w:p>
    <w:p w14:paraId="5D38DF25" w14:textId="77777777" w:rsidR="004E772F" w:rsidRPr="00FA2437" w:rsidRDefault="004E772F" w:rsidP="0030520A">
      <w:pPr>
        <w:spacing w:after="0"/>
      </w:pPr>
      <w:proofErr w:type="spellStart"/>
      <w:r w:rsidRPr="00FA2437">
        <w:rPr>
          <w:rStyle w:val="Accentuation"/>
        </w:rPr>
        <w:t>boolean</w:t>
      </w:r>
      <w:proofErr w:type="spellEnd"/>
      <w:r w:rsidRPr="00FA2437">
        <w:rPr>
          <w:rStyle w:val="Accentuation"/>
        </w:rPr>
        <w:t xml:space="preserve"> </w:t>
      </w:r>
      <w:proofErr w:type="spellStart"/>
      <w:r w:rsidRPr="00FA2437">
        <w:rPr>
          <w:rStyle w:val="Accentuation"/>
        </w:rPr>
        <w:t>contains</w:t>
      </w:r>
      <w:proofErr w:type="spellEnd"/>
      <w:r w:rsidRPr="00FA2437">
        <w:rPr>
          <w:rStyle w:val="Accentuation"/>
        </w:rPr>
        <w:t xml:space="preserve"> (Object o ):</w:t>
      </w:r>
      <w:r w:rsidRPr="00FA2437">
        <w:t xml:space="preserve"> </w:t>
      </w:r>
    </w:p>
    <w:p w14:paraId="69D578B0" w14:textId="77777777" w:rsidR="0030520A" w:rsidRPr="00FA2437" w:rsidRDefault="0030520A" w:rsidP="0030520A">
      <w:pPr>
        <w:spacing w:after="0"/>
      </w:pPr>
    </w:p>
    <w:p w14:paraId="3D83E782" w14:textId="77777777" w:rsidR="004E772F" w:rsidRPr="00FA2437" w:rsidRDefault="004E772F" w:rsidP="004E772F">
      <w:pPr>
        <w:spacing w:after="0"/>
      </w:pPr>
    </w:p>
    <w:p w14:paraId="08552B77" w14:textId="77777777" w:rsidR="004E772F" w:rsidRPr="004E772F" w:rsidRDefault="004E772F" w:rsidP="004E772F">
      <w:pPr>
        <w:spacing w:after="0"/>
      </w:pPr>
      <w:proofErr w:type="spellStart"/>
      <w:r w:rsidRPr="004E772F">
        <w:rPr>
          <w:rStyle w:val="Accentuation"/>
        </w:rPr>
        <w:t>void</w:t>
      </w:r>
      <w:proofErr w:type="spellEnd"/>
      <w:r w:rsidRPr="004E772F">
        <w:rPr>
          <w:rStyle w:val="Accentuation"/>
        </w:rPr>
        <w:t xml:space="preserve"> </w:t>
      </w:r>
      <w:proofErr w:type="spellStart"/>
      <w:r w:rsidRPr="004E772F">
        <w:rPr>
          <w:rStyle w:val="Accentuation"/>
        </w:rPr>
        <w:t>trimToSize</w:t>
      </w:r>
      <w:proofErr w:type="spellEnd"/>
      <w:r w:rsidRPr="004E772F">
        <w:rPr>
          <w:rStyle w:val="Accentuation"/>
        </w:rPr>
        <w:t>():</w:t>
      </w:r>
      <w:r w:rsidRPr="004E772F">
        <w:t xml:space="preserve"> </w:t>
      </w:r>
    </w:p>
    <w:p w14:paraId="4671216A" w14:textId="77777777" w:rsidR="004E772F" w:rsidRPr="004E772F" w:rsidRDefault="004E772F" w:rsidP="004E772F">
      <w:pPr>
        <w:spacing w:after="0"/>
      </w:pPr>
    </w:p>
    <w:p w14:paraId="7D1BA749" w14:textId="77777777" w:rsidR="004E772F" w:rsidRDefault="004E772F" w:rsidP="004E772F">
      <w:pPr>
        <w:spacing w:after="0"/>
      </w:pPr>
    </w:p>
    <w:p w14:paraId="28ED9C2C" w14:textId="77777777" w:rsidR="004E772F" w:rsidRDefault="004E772F" w:rsidP="004E772F">
      <w:pPr>
        <w:spacing w:after="0"/>
      </w:pPr>
    </w:p>
    <w:p w14:paraId="3E8D192E" w14:textId="77777777" w:rsidR="004E772F" w:rsidRPr="004E772F" w:rsidRDefault="004E772F" w:rsidP="004E772F">
      <w:pPr>
        <w:spacing w:after="0"/>
      </w:pPr>
      <w:r w:rsidRPr="004E772F">
        <w:t>EXEMPLES :</w:t>
      </w:r>
    </w:p>
    <w:p w14:paraId="460BC158" w14:textId="77777777" w:rsidR="004E772F" w:rsidRPr="004E772F" w:rsidRDefault="004E772F" w:rsidP="004E772F">
      <w:pPr>
        <w:spacing w:after="0"/>
      </w:pPr>
    </w:p>
    <w:p w14:paraId="4C051952" w14:textId="77777777" w:rsidR="004E772F" w:rsidRPr="004E772F" w:rsidRDefault="004E772F" w:rsidP="004E772F">
      <w:pPr>
        <w:spacing w:after="0"/>
      </w:pPr>
      <w:r w:rsidRPr="004E772F">
        <w:t>Les trois vecteurs :</w:t>
      </w:r>
    </w:p>
    <w:p w14:paraId="7AA93C25" w14:textId="77777777" w:rsidR="004E772F" w:rsidRPr="004E772F" w:rsidRDefault="004E772F" w:rsidP="004E772F">
      <w:pPr>
        <w:spacing w:after="0"/>
      </w:pPr>
    </w:p>
    <w:p w14:paraId="49756415" w14:textId="77777777" w:rsidR="004E772F" w:rsidRPr="004E772F" w:rsidRDefault="004E772F" w:rsidP="004E772F">
      <w:pPr>
        <w:spacing w:after="0"/>
      </w:pPr>
    </w:p>
    <w:p w14:paraId="378D5139" w14:textId="77777777" w:rsidR="004E772F" w:rsidRPr="004E772F" w:rsidRDefault="004E772F" w:rsidP="004E772F">
      <w:pPr>
        <w:spacing w:after="0"/>
      </w:pPr>
    </w:p>
    <w:p w14:paraId="4371B825" w14:textId="77777777" w:rsidR="004E772F" w:rsidRPr="004E772F" w:rsidRDefault="004E772F" w:rsidP="004E772F">
      <w:pPr>
        <w:spacing w:after="0"/>
      </w:pPr>
    </w:p>
    <w:p w14:paraId="7CB2455F" w14:textId="77777777" w:rsidR="004E772F" w:rsidRPr="004E772F" w:rsidRDefault="004E772F" w:rsidP="004E772F">
      <w:pPr>
        <w:spacing w:after="0"/>
      </w:pPr>
    </w:p>
    <w:p w14:paraId="5E1C36DC" w14:textId="77777777" w:rsidR="004E772F" w:rsidRPr="004E772F" w:rsidRDefault="004E772F" w:rsidP="004E772F">
      <w:pPr>
        <w:spacing w:after="0"/>
      </w:pPr>
    </w:p>
    <w:p w14:paraId="7B717EBE" w14:textId="77777777" w:rsidR="004E772F" w:rsidRPr="004E772F" w:rsidRDefault="004E772F" w:rsidP="004E772F">
      <w:pPr>
        <w:spacing w:after="0"/>
      </w:pPr>
    </w:p>
    <w:p w14:paraId="4C1843A5" w14:textId="77777777" w:rsidR="004E772F" w:rsidRPr="004E772F" w:rsidRDefault="004E772F" w:rsidP="004E772F">
      <w:pPr>
        <w:spacing w:after="0"/>
      </w:pPr>
    </w:p>
    <w:p w14:paraId="59E7FE43" w14:textId="77777777" w:rsidR="004E772F" w:rsidRPr="004E772F" w:rsidRDefault="004E772F" w:rsidP="004E772F">
      <w:pPr>
        <w:spacing w:after="0"/>
      </w:pPr>
    </w:p>
    <w:p w14:paraId="34122AB4" w14:textId="77777777" w:rsidR="004E772F" w:rsidRPr="004E772F" w:rsidRDefault="004E772F" w:rsidP="004E772F">
      <w:pPr>
        <w:spacing w:after="0"/>
      </w:pPr>
    </w:p>
    <w:p w14:paraId="37FD177A" w14:textId="77777777" w:rsidR="004E772F" w:rsidRPr="004E772F" w:rsidRDefault="004E772F" w:rsidP="004E772F">
      <w:pPr>
        <w:spacing w:after="0"/>
      </w:pPr>
    </w:p>
    <w:p w14:paraId="037A863B" w14:textId="77777777" w:rsidR="004E772F" w:rsidRPr="004E772F" w:rsidRDefault="004E772F" w:rsidP="004E772F">
      <w:pPr>
        <w:spacing w:after="0"/>
      </w:pPr>
    </w:p>
    <w:p w14:paraId="0E7C2FEC" w14:textId="77777777" w:rsidR="004E772F" w:rsidRPr="004E772F" w:rsidRDefault="004E772F" w:rsidP="004E772F">
      <w:pPr>
        <w:spacing w:after="0"/>
      </w:pPr>
    </w:p>
    <w:p w14:paraId="4D4723D6" w14:textId="77777777" w:rsidR="004E772F" w:rsidRPr="004E772F" w:rsidRDefault="004E772F" w:rsidP="004E772F">
      <w:pPr>
        <w:spacing w:after="0"/>
        <w:rPr>
          <w:rStyle w:val="Accentuation"/>
          <w:lang w:val="en-CA"/>
        </w:rPr>
      </w:pPr>
      <w:proofErr w:type="spellStart"/>
      <w:r w:rsidRPr="004E772F">
        <w:rPr>
          <w:rStyle w:val="Accentuation"/>
          <w:lang w:val="en-CA"/>
        </w:rPr>
        <w:t>premier.add</w:t>
      </w:r>
      <w:proofErr w:type="spellEnd"/>
      <w:r w:rsidRPr="004E772F">
        <w:rPr>
          <w:rStyle w:val="Accentuation"/>
          <w:lang w:val="en-CA"/>
        </w:rPr>
        <w:t xml:space="preserve"> ( new Integer ( 5 ) );</w:t>
      </w:r>
    </w:p>
    <w:p w14:paraId="3D369DF0" w14:textId="77777777" w:rsidR="004E772F" w:rsidRPr="004E772F" w:rsidRDefault="004E772F" w:rsidP="004E772F">
      <w:pPr>
        <w:spacing w:after="0"/>
        <w:rPr>
          <w:lang w:val="en-CA"/>
        </w:rPr>
      </w:pPr>
    </w:p>
    <w:p w14:paraId="7355C7D1" w14:textId="77777777" w:rsidR="004E772F" w:rsidRPr="004E772F" w:rsidRDefault="004E772F" w:rsidP="004E772F">
      <w:pPr>
        <w:spacing w:after="0"/>
      </w:pPr>
      <w:proofErr w:type="spellStart"/>
      <w:r w:rsidRPr="004E772F">
        <w:rPr>
          <w:rStyle w:val="Accentuation"/>
          <w:lang w:val="en-CA"/>
        </w:rPr>
        <w:t>premier.size</w:t>
      </w:r>
      <w:proofErr w:type="spellEnd"/>
      <w:r w:rsidRPr="004E772F">
        <w:rPr>
          <w:rStyle w:val="Accentuation"/>
          <w:lang w:val="en-CA"/>
        </w:rPr>
        <w:t>() ??</w:t>
      </w:r>
      <w:r w:rsidRPr="004E772F">
        <w:rPr>
          <w:lang w:val="en-CA"/>
        </w:rPr>
        <w:t xml:space="preserve"> </w:t>
      </w:r>
      <w:r w:rsidRPr="004E772F">
        <w:t xml:space="preserve">( </w:t>
      </w:r>
      <w:r w:rsidRPr="004E772F">
        <w:rPr>
          <w:i/>
          <w:iCs/>
        </w:rPr>
        <w:t>nombre d'éléments du Vecteur</w:t>
      </w:r>
      <w:r w:rsidRPr="004E772F">
        <w:t xml:space="preserve"> ) = </w:t>
      </w:r>
      <w:sdt>
        <w:sdtPr>
          <w:id w:val="1194502499"/>
          <w:placeholder>
            <w:docPart w:val="DefaultPlaceholder_-1854013440"/>
          </w:placeholder>
          <w:showingPlcHdr/>
        </w:sdtPr>
        <w:sdtContent>
          <w:r w:rsidR="0030520A" w:rsidRPr="008457CE">
            <w:rPr>
              <w:rStyle w:val="Textedelespacerserv"/>
            </w:rPr>
            <w:t>Cliquez ou appuyez ici pour entrer du texte.</w:t>
          </w:r>
        </w:sdtContent>
      </w:sdt>
    </w:p>
    <w:p w14:paraId="3CDF8FA4" w14:textId="77777777" w:rsidR="004E772F" w:rsidRPr="004E772F" w:rsidRDefault="004E772F" w:rsidP="004E772F">
      <w:pPr>
        <w:spacing w:after="0"/>
      </w:pPr>
    </w:p>
    <w:p w14:paraId="67966403" w14:textId="77777777" w:rsidR="004E772F" w:rsidRPr="004E772F" w:rsidRDefault="004E772F" w:rsidP="004E772F">
      <w:pPr>
        <w:spacing w:after="0"/>
      </w:pPr>
      <w:proofErr w:type="spellStart"/>
      <w:r w:rsidRPr="004E772F">
        <w:rPr>
          <w:rStyle w:val="Accentuation"/>
        </w:rPr>
        <w:t>premier.capacity</w:t>
      </w:r>
      <w:proofErr w:type="spellEnd"/>
      <w:r w:rsidRPr="004E772F">
        <w:rPr>
          <w:rStyle w:val="Accentuation"/>
        </w:rPr>
        <w:t>() ??</w:t>
      </w:r>
      <w:r w:rsidRPr="004E772F">
        <w:t xml:space="preserve"> ( </w:t>
      </w:r>
      <w:r w:rsidRPr="004E772F">
        <w:rPr>
          <w:i/>
          <w:iCs/>
        </w:rPr>
        <w:t>capacité totale du Vecteur</w:t>
      </w:r>
      <w:r w:rsidRPr="004E772F">
        <w:t xml:space="preserve"> ) = </w:t>
      </w:r>
      <w:sdt>
        <w:sdtPr>
          <w:id w:val="-1654367479"/>
          <w:placeholder>
            <w:docPart w:val="DefaultPlaceholder_-1854013440"/>
          </w:placeholder>
          <w:showingPlcHdr/>
        </w:sdtPr>
        <w:sdtContent>
          <w:r w:rsidR="0030520A" w:rsidRPr="008457CE">
            <w:rPr>
              <w:rStyle w:val="Textedelespacerserv"/>
            </w:rPr>
            <w:t>Cliquez ou appuyez ici pour entrer du texte.</w:t>
          </w:r>
        </w:sdtContent>
      </w:sdt>
    </w:p>
    <w:p w14:paraId="0F87B457" w14:textId="77777777" w:rsidR="004E772F" w:rsidRPr="004E772F" w:rsidRDefault="004E772F" w:rsidP="004E772F">
      <w:pPr>
        <w:spacing w:after="0"/>
      </w:pPr>
    </w:p>
    <w:p w14:paraId="641E1AA3" w14:textId="77777777" w:rsidR="004E772F" w:rsidRPr="004E772F" w:rsidRDefault="004E772F" w:rsidP="004E772F">
      <w:pPr>
        <w:spacing w:after="0"/>
        <w:rPr>
          <w:rStyle w:val="Accentuation"/>
        </w:rPr>
      </w:pPr>
      <w:proofErr w:type="spellStart"/>
      <w:r w:rsidRPr="004E772F">
        <w:rPr>
          <w:rStyle w:val="Accentuation"/>
        </w:rPr>
        <w:t>deuxieme.add</w:t>
      </w:r>
      <w:proofErr w:type="spellEnd"/>
      <w:r w:rsidRPr="004E772F">
        <w:rPr>
          <w:rStyle w:val="Accentuation"/>
        </w:rPr>
        <w:t xml:space="preserve"> ( new </w:t>
      </w:r>
      <w:proofErr w:type="spellStart"/>
      <w:r w:rsidRPr="004E772F">
        <w:rPr>
          <w:rStyle w:val="Accentuation"/>
        </w:rPr>
        <w:t>Character</w:t>
      </w:r>
      <w:proofErr w:type="spellEnd"/>
      <w:r w:rsidRPr="004E772F">
        <w:rPr>
          <w:rStyle w:val="Accentuation"/>
        </w:rPr>
        <w:t xml:space="preserve"> ( 'u' )) ;</w:t>
      </w:r>
    </w:p>
    <w:p w14:paraId="71F0BF6C" w14:textId="77777777" w:rsidR="004E772F" w:rsidRPr="004E772F" w:rsidRDefault="004E772F" w:rsidP="004E772F">
      <w:pPr>
        <w:spacing w:after="0"/>
      </w:pPr>
    </w:p>
    <w:p w14:paraId="3BEC74C4" w14:textId="77777777" w:rsidR="004E772F" w:rsidRPr="004E772F" w:rsidRDefault="004E772F" w:rsidP="004E772F">
      <w:pPr>
        <w:spacing w:after="0"/>
        <w:rPr>
          <w:lang w:val="fr-FR"/>
        </w:rPr>
      </w:pPr>
    </w:p>
    <w:p w14:paraId="794857A5" w14:textId="77777777" w:rsidR="004E772F" w:rsidRPr="004E772F" w:rsidRDefault="004E772F" w:rsidP="0030520A">
      <w:pPr>
        <w:spacing w:after="0"/>
        <w:rPr>
          <w:lang w:val="fr-FR"/>
        </w:rPr>
      </w:pPr>
      <w:r w:rsidRPr="004E772F">
        <w:rPr>
          <w:lang w:val="fr-FR"/>
        </w:rPr>
        <w:t xml:space="preserve">NOUVEAU JDK 1.5 </w:t>
      </w:r>
      <w:r w:rsidRPr="004E772F">
        <w:rPr>
          <w:lang w:val="fr-FR"/>
        </w:rPr>
        <w:sym w:font="Wingdings" w:char="F0E0"/>
      </w:r>
      <w:r w:rsidRPr="004E772F">
        <w:rPr>
          <w:lang w:val="fr-FR"/>
        </w:rPr>
        <w:t xml:space="preserve"> AUTOBOXING </w:t>
      </w:r>
      <w:r w:rsidR="0030520A">
        <w:rPr>
          <w:lang w:val="fr-FR"/>
        </w:rPr>
        <w:t>:</w:t>
      </w:r>
    </w:p>
    <w:p w14:paraId="675749FA" w14:textId="77777777" w:rsidR="004E772F" w:rsidRPr="004E772F" w:rsidRDefault="004E772F" w:rsidP="004E772F">
      <w:pPr>
        <w:spacing w:after="0"/>
        <w:rPr>
          <w:lang w:val="fr-FR"/>
        </w:rPr>
      </w:pPr>
    </w:p>
    <w:p w14:paraId="1ABDF189" w14:textId="77777777" w:rsidR="004E772F" w:rsidRPr="004E772F" w:rsidRDefault="004E772F" w:rsidP="004E772F">
      <w:pPr>
        <w:spacing w:after="0"/>
        <w:rPr>
          <w:rStyle w:val="Accentuation"/>
          <w:lang w:val="fr-FR"/>
        </w:rPr>
      </w:pPr>
      <w:proofErr w:type="spellStart"/>
      <w:r w:rsidRPr="004E772F">
        <w:rPr>
          <w:rStyle w:val="Accentuation"/>
          <w:lang w:val="fr-FR"/>
        </w:rPr>
        <w:t>deuxieme.add</w:t>
      </w:r>
      <w:proofErr w:type="spellEnd"/>
      <w:r w:rsidRPr="004E772F">
        <w:rPr>
          <w:rStyle w:val="Accentuation"/>
          <w:lang w:val="fr-FR"/>
        </w:rPr>
        <w:t xml:space="preserve"> ('t' );</w:t>
      </w:r>
    </w:p>
    <w:p w14:paraId="03E7D5F6" w14:textId="77777777" w:rsidR="004E772F" w:rsidRPr="004E772F" w:rsidRDefault="004E772F" w:rsidP="004E772F">
      <w:pPr>
        <w:spacing w:after="0"/>
        <w:rPr>
          <w:lang w:val="fr-FR"/>
        </w:rPr>
      </w:pPr>
    </w:p>
    <w:p w14:paraId="7007F2E4" w14:textId="77777777" w:rsidR="004E772F" w:rsidRPr="004E772F" w:rsidRDefault="004E772F" w:rsidP="004E772F">
      <w:pPr>
        <w:spacing w:after="0"/>
        <w:rPr>
          <w:rStyle w:val="Accentuation"/>
          <w:lang w:val="fr-FR"/>
        </w:rPr>
      </w:pPr>
      <w:proofErr w:type="spellStart"/>
      <w:r w:rsidRPr="004E772F">
        <w:rPr>
          <w:rStyle w:val="Accentuation"/>
          <w:lang w:val="fr-FR"/>
        </w:rPr>
        <w:t>Character</w:t>
      </w:r>
      <w:proofErr w:type="spellEnd"/>
      <w:r w:rsidRPr="004E772F">
        <w:rPr>
          <w:rStyle w:val="Accentuation"/>
          <w:lang w:val="fr-FR"/>
        </w:rPr>
        <w:t xml:space="preserve"> lettre = new </w:t>
      </w:r>
      <w:proofErr w:type="spellStart"/>
      <w:r w:rsidRPr="004E772F">
        <w:rPr>
          <w:rStyle w:val="Accentuation"/>
          <w:lang w:val="fr-FR"/>
        </w:rPr>
        <w:t>Character</w:t>
      </w:r>
      <w:proofErr w:type="spellEnd"/>
      <w:r w:rsidRPr="004E772F">
        <w:rPr>
          <w:rStyle w:val="Accentuation"/>
          <w:lang w:val="fr-FR"/>
        </w:rPr>
        <w:t xml:space="preserve"> ( 'y' );</w:t>
      </w:r>
    </w:p>
    <w:p w14:paraId="7BFDFB54" w14:textId="77777777" w:rsidR="004E772F" w:rsidRPr="004E772F" w:rsidRDefault="004E772F" w:rsidP="004E772F">
      <w:pPr>
        <w:spacing w:after="0"/>
        <w:rPr>
          <w:lang w:val="fr-FR"/>
        </w:rPr>
      </w:pPr>
    </w:p>
    <w:p w14:paraId="599FB1F0" w14:textId="77777777" w:rsidR="004E772F" w:rsidRPr="004E772F" w:rsidRDefault="004E772F" w:rsidP="004E772F">
      <w:pPr>
        <w:spacing w:after="0"/>
        <w:rPr>
          <w:rStyle w:val="Accentuation"/>
        </w:rPr>
      </w:pPr>
      <w:proofErr w:type="spellStart"/>
      <w:r w:rsidRPr="004E772F">
        <w:rPr>
          <w:rStyle w:val="Accentuation"/>
        </w:rPr>
        <w:t>deuxieme.insertElementAt</w:t>
      </w:r>
      <w:proofErr w:type="spellEnd"/>
      <w:r w:rsidRPr="004E772F">
        <w:rPr>
          <w:rStyle w:val="Accentuation"/>
        </w:rPr>
        <w:t xml:space="preserve"> ( lettre, 1 );</w:t>
      </w:r>
    </w:p>
    <w:p w14:paraId="5E7A17BB" w14:textId="77777777" w:rsidR="004E772F" w:rsidRPr="004E772F" w:rsidRDefault="004E772F" w:rsidP="004E772F">
      <w:pPr>
        <w:spacing w:after="0"/>
      </w:pPr>
    </w:p>
    <w:p w14:paraId="0CED4F15" w14:textId="77777777" w:rsidR="004E772F" w:rsidRPr="004E772F" w:rsidRDefault="004E772F" w:rsidP="004E772F">
      <w:pPr>
        <w:spacing w:after="0"/>
        <w:rPr>
          <w:lang w:val="fr-FR"/>
        </w:rPr>
      </w:pPr>
      <w:proofErr w:type="spellStart"/>
      <w:r w:rsidRPr="004E772F">
        <w:rPr>
          <w:rStyle w:val="Accentuation"/>
        </w:rPr>
        <w:t>deuxieme.indexOf</w:t>
      </w:r>
      <w:proofErr w:type="spellEnd"/>
      <w:r w:rsidRPr="004E772F">
        <w:rPr>
          <w:rStyle w:val="Accentuation"/>
        </w:rPr>
        <w:t xml:space="preserve"> ('t');</w:t>
      </w:r>
      <w:r w:rsidRPr="004E772F">
        <w:t xml:space="preserve"> ?? </w:t>
      </w:r>
      <w:r w:rsidRPr="004E772F">
        <w:rPr>
          <w:lang w:val="fr-FR"/>
        </w:rPr>
        <w:t xml:space="preserve">= </w:t>
      </w:r>
    </w:p>
    <w:p w14:paraId="06FF8C8F" w14:textId="77777777" w:rsidR="004E772F" w:rsidRPr="004E772F" w:rsidRDefault="004E772F" w:rsidP="004E772F">
      <w:pPr>
        <w:spacing w:after="0"/>
        <w:rPr>
          <w:lang w:val="fr-FR"/>
        </w:rPr>
      </w:pPr>
    </w:p>
    <w:p w14:paraId="14BFF8B5" w14:textId="77777777" w:rsidR="004E772F" w:rsidRPr="004E772F" w:rsidRDefault="004E772F" w:rsidP="004E772F">
      <w:pPr>
        <w:spacing w:after="0"/>
        <w:rPr>
          <w:lang w:val="fr-FR"/>
        </w:rPr>
      </w:pPr>
      <w:proofErr w:type="spellStart"/>
      <w:r w:rsidRPr="004E772F">
        <w:rPr>
          <w:rStyle w:val="Accentuation"/>
          <w:lang w:val="fr-FR"/>
        </w:rPr>
        <w:lastRenderedPageBreak/>
        <w:t>deuxieme.size</w:t>
      </w:r>
      <w:proofErr w:type="spellEnd"/>
      <w:r w:rsidRPr="004E772F">
        <w:rPr>
          <w:rStyle w:val="Accentuation"/>
          <w:lang w:val="fr-FR"/>
        </w:rPr>
        <w:t>();??</w:t>
      </w:r>
      <w:r w:rsidRPr="004E772F">
        <w:rPr>
          <w:lang w:val="fr-FR"/>
        </w:rPr>
        <w:t xml:space="preserve"> = </w:t>
      </w:r>
      <w:r w:rsidRPr="004E772F">
        <w:rPr>
          <w:lang w:val="fr-FR"/>
        </w:rPr>
        <w:tab/>
      </w:r>
    </w:p>
    <w:p w14:paraId="23B4F86B" w14:textId="77777777" w:rsidR="004E772F" w:rsidRPr="004E772F" w:rsidRDefault="004E772F" w:rsidP="004E772F">
      <w:pPr>
        <w:spacing w:after="0"/>
        <w:rPr>
          <w:lang w:val="fr-FR"/>
        </w:rPr>
      </w:pPr>
    </w:p>
    <w:p w14:paraId="70AAF157" w14:textId="77777777" w:rsidR="004E772F" w:rsidRPr="004E772F" w:rsidRDefault="004E772F" w:rsidP="004E772F">
      <w:pPr>
        <w:spacing w:after="0"/>
        <w:rPr>
          <w:lang w:val="fr-FR"/>
        </w:rPr>
      </w:pPr>
      <w:proofErr w:type="spellStart"/>
      <w:r w:rsidRPr="004E772F">
        <w:rPr>
          <w:rStyle w:val="Accentuation"/>
          <w:lang w:val="fr-FR"/>
        </w:rPr>
        <w:t>deuxieme.capacity</w:t>
      </w:r>
      <w:proofErr w:type="spellEnd"/>
      <w:r w:rsidRPr="004E772F">
        <w:rPr>
          <w:rStyle w:val="Accentuation"/>
          <w:lang w:val="fr-FR"/>
        </w:rPr>
        <w:t>();</w:t>
      </w:r>
      <w:r w:rsidR="0030520A">
        <w:rPr>
          <w:lang w:val="fr-FR"/>
        </w:rPr>
        <w:t xml:space="preserve"> ?? = </w:t>
      </w:r>
    </w:p>
    <w:p w14:paraId="68F999F4" w14:textId="77777777" w:rsidR="004E772F" w:rsidRPr="004E772F" w:rsidRDefault="004E772F" w:rsidP="004E772F">
      <w:pPr>
        <w:spacing w:after="0"/>
        <w:rPr>
          <w:lang w:val="fr-FR"/>
        </w:rPr>
      </w:pPr>
    </w:p>
    <w:p w14:paraId="4A940F84" w14:textId="77777777" w:rsidR="004E772F" w:rsidRPr="004E772F" w:rsidRDefault="004E772F" w:rsidP="004E772F">
      <w:pPr>
        <w:spacing w:after="0"/>
      </w:pPr>
      <w:proofErr w:type="spellStart"/>
      <w:r w:rsidRPr="004E772F">
        <w:rPr>
          <w:rStyle w:val="Accentuation"/>
        </w:rPr>
        <w:t>troisieme.insertElementAt</w:t>
      </w:r>
      <w:proofErr w:type="spellEnd"/>
      <w:r w:rsidRPr="004E772F">
        <w:rPr>
          <w:rStyle w:val="Accentuation"/>
        </w:rPr>
        <w:t xml:space="preserve"> (22.2 , 7 );</w:t>
      </w:r>
      <w:r w:rsidRPr="004E772F">
        <w:t xml:space="preserve"> ??</w:t>
      </w:r>
      <w:r w:rsidR="0030520A">
        <w:t xml:space="preserve"> = </w:t>
      </w:r>
    </w:p>
    <w:p w14:paraId="2D2407AE" w14:textId="77777777" w:rsidR="004E772F" w:rsidRPr="004E772F" w:rsidRDefault="004E772F" w:rsidP="004E772F">
      <w:pPr>
        <w:spacing w:after="0"/>
      </w:pPr>
    </w:p>
    <w:p w14:paraId="5A47780C" w14:textId="77777777" w:rsidR="004E772F" w:rsidRPr="00FA2437" w:rsidRDefault="004E772F" w:rsidP="004E772F">
      <w:pPr>
        <w:spacing w:after="0"/>
      </w:pPr>
      <w:proofErr w:type="spellStart"/>
      <w:r w:rsidRPr="004E772F">
        <w:rPr>
          <w:rStyle w:val="Accentuation"/>
        </w:rPr>
        <w:t>deuxieme.remove</w:t>
      </w:r>
      <w:proofErr w:type="spellEnd"/>
      <w:r w:rsidRPr="004E772F">
        <w:rPr>
          <w:rStyle w:val="Accentuation"/>
        </w:rPr>
        <w:t xml:space="preserve"> ( lettre );</w:t>
      </w:r>
      <w:r w:rsidRPr="004E772F">
        <w:t xml:space="preserve"> ?? </w:t>
      </w:r>
      <w:r w:rsidR="0030520A" w:rsidRPr="00FA2437">
        <w:t xml:space="preserve">= </w:t>
      </w:r>
    </w:p>
    <w:p w14:paraId="02D55C66" w14:textId="77777777" w:rsidR="004E772F" w:rsidRPr="00FA2437" w:rsidRDefault="004E772F" w:rsidP="004E772F">
      <w:pPr>
        <w:spacing w:after="0"/>
      </w:pPr>
    </w:p>
    <w:p w14:paraId="4E466815" w14:textId="77777777" w:rsidR="004E772F" w:rsidRPr="002D0F84" w:rsidRDefault="004E772F" w:rsidP="004E772F">
      <w:pPr>
        <w:spacing w:after="0"/>
      </w:pPr>
      <w:proofErr w:type="spellStart"/>
      <w:r w:rsidRPr="00FA2437">
        <w:rPr>
          <w:rStyle w:val="Accentuation"/>
        </w:rPr>
        <w:t>deuxieme.indexOf</w:t>
      </w:r>
      <w:proofErr w:type="spellEnd"/>
      <w:r w:rsidRPr="00FA2437">
        <w:rPr>
          <w:rStyle w:val="Accentuation"/>
        </w:rPr>
        <w:t xml:space="preserve"> ( new </w:t>
      </w:r>
      <w:proofErr w:type="spellStart"/>
      <w:r w:rsidRPr="00FA2437">
        <w:rPr>
          <w:rStyle w:val="Accentuation"/>
        </w:rPr>
        <w:t>Character</w:t>
      </w:r>
      <w:proofErr w:type="spellEnd"/>
      <w:r w:rsidRPr="00FA2437">
        <w:rPr>
          <w:rStyle w:val="Accentuation"/>
        </w:rPr>
        <w:t xml:space="preserve"> ('u') );</w:t>
      </w:r>
      <w:r w:rsidR="0030520A" w:rsidRPr="00FA2437">
        <w:t xml:space="preserve"> ?? </w:t>
      </w:r>
      <w:r w:rsidR="0030520A" w:rsidRPr="002D0F84">
        <w:t xml:space="preserve">= </w:t>
      </w:r>
    </w:p>
    <w:p w14:paraId="7E13BBDA" w14:textId="77777777" w:rsidR="004E772F" w:rsidRPr="002D0F84" w:rsidRDefault="004E772F" w:rsidP="004E772F">
      <w:pPr>
        <w:spacing w:after="0"/>
      </w:pPr>
    </w:p>
    <w:p w14:paraId="561AA350" w14:textId="77777777" w:rsidR="004E772F" w:rsidRDefault="004E772F" w:rsidP="004E772F">
      <w:pPr>
        <w:spacing w:after="0"/>
      </w:pPr>
      <w:proofErr w:type="spellStart"/>
      <w:r w:rsidRPr="002D0F84">
        <w:rPr>
          <w:rStyle w:val="Accentuation"/>
        </w:rPr>
        <w:t>premier.remove</w:t>
      </w:r>
      <w:proofErr w:type="spellEnd"/>
      <w:r w:rsidRPr="002D0F84">
        <w:rPr>
          <w:rStyle w:val="Accentuation"/>
        </w:rPr>
        <w:t xml:space="preserve"> ( 4 );??</w:t>
      </w:r>
      <w:r w:rsidR="0030520A" w:rsidRPr="002D0F84">
        <w:t xml:space="preserve"> = </w:t>
      </w:r>
    </w:p>
    <w:p w14:paraId="6F6DD191" w14:textId="77777777" w:rsidR="002D0F84" w:rsidRDefault="002D0F84" w:rsidP="004E772F">
      <w:pPr>
        <w:spacing w:after="0"/>
      </w:pPr>
    </w:p>
    <w:p w14:paraId="1BB50E18" w14:textId="06599976" w:rsidR="002D0F84" w:rsidRPr="002D0F84" w:rsidRDefault="002D0F84" w:rsidP="004E772F">
      <w:pPr>
        <w:spacing w:after="0"/>
        <w:rPr>
          <w:rFonts w:ascii="Courier New" w:hAnsi="Courier New" w:cs="Courier New"/>
        </w:rPr>
      </w:pPr>
      <w:proofErr w:type="spellStart"/>
      <w:r w:rsidRPr="002D0F84">
        <w:rPr>
          <w:rFonts w:ascii="Courier New" w:hAnsi="Courier New" w:cs="Courier New"/>
        </w:rPr>
        <w:t>troisi</w:t>
      </w:r>
      <w:r>
        <w:rPr>
          <w:rFonts w:ascii="Courier New" w:hAnsi="Courier New" w:cs="Courier New"/>
        </w:rPr>
        <w:t>e</w:t>
      </w:r>
      <w:r w:rsidRPr="002D0F84">
        <w:rPr>
          <w:rFonts w:ascii="Courier New" w:hAnsi="Courier New" w:cs="Courier New"/>
        </w:rPr>
        <w:t>me.add</w:t>
      </w:r>
      <w:proofErr w:type="spellEnd"/>
      <w:r w:rsidRPr="002D0F84">
        <w:rPr>
          <w:rFonts w:ascii="Courier New" w:hAnsi="Courier New" w:cs="Courier New"/>
        </w:rPr>
        <w:t>(5.5);</w:t>
      </w:r>
    </w:p>
    <w:p w14:paraId="67663499" w14:textId="77777777" w:rsidR="002D0F84" w:rsidRPr="002D0F84" w:rsidRDefault="002D0F84" w:rsidP="004E772F">
      <w:pPr>
        <w:spacing w:after="0"/>
        <w:rPr>
          <w:rFonts w:ascii="Courier New" w:hAnsi="Courier New" w:cs="Courier New"/>
        </w:rPr>
      </w:pPr>
    </w:p>
    <w:p w14:paraId="3AA46DBA" w14:textId="444874CA" w:rsidR="002D0F84" w:rsidRDefault="002D0F84" w:rsidP="004E772F">
      <w:pPr>
        <w:spacing w:after="0"/>
        <w:rPr>
          <w:rFonts w:ascii="Courier New" w:hAnsi="Courier New" w:cs="Courier New"/>
        </w:rPr>
      </w:pPr>
      <w:proofErr w:type="spellStart"/>
      <w:r w:rsidRPr="002D0F84">
        <w:rPr>
          <w:rFonts w:ascii="Courier New" w:hAnsi="Courier New" w:cs="Courier New"/>
        </w:rPr>
        <w:t>troisième.add</w:t>
      </w:r>
      <w:proofErr w:type="spellEnd"/>
      <w:r w:rsidRPr="002D0F84">
        <w:rPr>
          <w:rFonts w:ascii="Courier New" w:hAnsi="Courier New" w:cs="Courier New"/>
        </w:rPr>
        <w:t>(6.5);</w:t>
      </w:r>
    </w:p>
    <w:p w14:paraId="0784F2C7" w14:textId="77777777" w:rsidR="002D0F84" w:rsidRDefault="002D0F84" w:rsidP="004E772F">
      <w:pPr>
        <w:spacing w:after="0"/>
        <w:rPr>
          <w:rFonts w:ascii="Courier New" w:hAnsi="Courier New" w:cs="Courier New"/>
        </w:rPr>
      </w:pPr>
    </w:p>
    <w:p w14:paraId="326B87AE" w14:textId="77777777" w:rsidR="002D0F84" w:rsidRPr="002D0F84" w:rsidRDefault="002D0F84" w:rsidP="002D0F84">
      <w:pPr>
        <w:spacing w:after="0"/>
        <w:rPr>
          <w:rFonts w:ascii="Courier New" w:hAnsi="Courier New" w:cs="Courier New"/>
        </w:rPr>
      </w:pPr>
      <w:proofErr w:type="spellStart"/>
      <w:r w:rsidRPr="002D0F84">
        <w:rPr>
          <w:rFonts w:ascii="Courier New" w:hAnsi="Courier New" w:cs="Courier New"/>
        </w:rPr>
        <w:t>troisi</w:t>
      </w:r>
      <w:r>
        <w:rPr>
          <w:rFonts w:ascii="Courier New" w:hAnsi="Courier New" w:cs="Courier New"/>
        </w:rPr>
        <w:t>e</w:t>
      </w:r>
      <w:r w:rsidRPr="002D0F84">
        <w:rPr>
          <w:rFonts w:ascii="Courier New" w:hAnsi="Courier New" w:cs="Courier New"/>
        </w:rPr>
        <w:t>me.add</w:t>
      </w:r>
      <w:proofErr w:type="spellEnd"/>
      <w:r w:rsidRPr="002D0F84">
        <w:rPr>
          <w:rFonts w:ascii="Courier New" w:hAnsi="Courier New" w:cs="Courier New"/>
        </w:rPr>
        <w:t>(5.5);</w:t>
      </w:r>
    </w:p>
    <w:p w14:paraId="6240E10C" w14:textId="77777777" w:rsidR="002D0F84" w:rsidRPr="002D0F84" w:rsidRDefault="002D0F84" w:rsidP="002D0F84">
      <w:pPr>
        <w:spacing w:after="0"/>
        <w:rPr>
          <w:rFonts w:ascii="Courier New" w:hAnsi="Courier New" w:cs="Courier New"/>
        </w:rPr>
      </w:pPr>
    </w:p>
    <w:p w14:paraId="6E066418" w14:textId="796BBC8A" w:rsidR="002D0F84" w:rsidRPr="002D0F84" w:rsidRDefault="002D0F84" w:rsidP="002D0F84">
      <w:pPr>
        <w:spacing w:after="0"/>
        <w:rPr>
          <w:rFonts w:ascii="Courier New" w:hAnsi="Courier New" w:cs="Courier New"/>
        </w:rPr>
      </w:pPr>
      <w:proofErr w:type="spellStart"/>
      <w:r w:rsidRPr="002D0F84">
        <w:rPr>
          <w:rFonts w:ascii="Courier New" w:hAnsi="Courier New" w:cs="Courier New"/>
        </w:rPr>
        <w:t>troisi</w:t>
      </w:r>
      <w:r>
        <w:rPr>
          <w:rFonts w:ascii="Courier New" w:hAnsi="Courier New" w:cs="Courier New"/>
        </w:rPr>
        <w:t>e</w:t>
      </w:r>
      <w:r w:rsidRPr="002D0F84">
        <w:rPr>
          <w:rFonts w:ascii="Courier New" w:hAnsi="Courier New" w:cs="Courier New"/>
        </w:rPr>
        <w:t>me.add</w:t>
      </w:r>
      <w:proofErr w:type="spellEnd"/>
      <w:r w:rsidRPr="002D0F8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9</w:t>
      </w:r>
      <w:r w:rsidRPr="002D0F84">
        <w:rPr>
          <w:rFonts w:ascii="Courier New" w:hAnsi="Courier New" w:cs="Courier New"/>
        </w:rPr>
        <w:t>);</w:t>
      </w:r>
    </w:p>
    <w:p w14:paraId="6635A0ED" w14:textId="77777777" w:rsidR="002D0F84" w:rsidRPr="002D0F84" w:rsidRDefault="002D0F84" w:rsidP="004E772F">
      <w:pPr>
        <w:spacing w:after="0"/>
        <w:rPr>
          <w:rFonts w:ascii="Courier New" w:hAnsi="Courier New" w:cs="Courier New"/>
        </w:rPr>
      </w:pPr>
    </w:p>
    <w:p w14:paraId="56F81D7C" w14:textId="77777777" w:rsidR="004E772F" w:rsidRPr="002D0F84" w:rsidRDefault="004E772F" w:rsidP="004E772F">
      <w:pPr>
        <w:spacing w:after="0"/>
      </w:pPr>
    </w:p>
    <w:p w14:paraId="07900DB2" w14:textId="77777777" w:rsidR="004E772F" w:rsidRPr="002D0F84" w:rsidRDefault="004E772F" w:rsidP="004E772F">
      <w:pPr>
        <w:spacing w:after="0"/>
      </w:pPr>
    </w:p>
    <w:p w14:paraId="3C6A0B81" w14:textId="6B2DFAC0" w:rsidR="009048DE" w:rsidRDefault="002D0F84" w:rsidP="00065281">
      <w:pPr>
        <w:spacing w:after="0"/>
      </w:pPr>
      <w:r>
        <w:t>à l'aide d'une boucle for, afficher la somme des éléments présent dans le troisième vecteur :</w:t>
      </w:r>
    </w:p>
    <w:p w14:paraId="4AAC045F" w14:textId="77777777" w:rsidR="002D0F84" w:rsidRDefault="002D0F84" w:rsidP="00065281">
      <w:pPr>
        <w:spacing w:after="0"/>
      </w:pPr>
    </w:p>
    <w:p w14:paraId="150D524F" w14:textId="77777777" w:rsidR="002D0F84" w:rsidRDefault="002D0F84" w:rsidP="00065281">
      <w:pPr>
        <w:spacing w:after="0"/>
      </w:pPr>
    </w:p>
    <w:p w14:paraId="25EB8C52" w14:textId="77777777" w:rsidR="002D0F84" w:rsidRDefault="002D0F84" w:rsidP="00065281">
      <w:pPr>
        <w:spacing w:after="0"/>
      </w:pPr>
    </w:p>
    <w:p w14:paraId="491436BA" w14:textId="77777777" w:rsidR="002D0F84" w:rsidRDefault="002D0F84" w:rsidP="00065281">
      <w:pPr>
        <w:spacing w:after="0"/>
      </w:pPr>
    </w:p>
    <w:p w14:paraId="1DB22AF2" w14:textId="77777777" w:rsidR="002D0F84" w:rsidRDefault="002D0F84" w:rsidP="00065281">
      <w:pPr>
        <w:spacing w:after="0"/>
      </w:pPr>
    </w:p>
    <w:p w14:paraId="7174577D" w14:textId="77777777" w:rsidR="002D0F84" w:rsidRDefault="002D0F84" w:rsidP="00065281">
      <w:pPr>
        <w:spacing w:after="0"/>
      </w:pPr>
    </w:p>
    <w:p w14:paraId="09B65CC1" w14:textId="77777777" w:rsidR="002D0F84" w:rsidRDefault="002D0F84" w:rsidP="00065281">
      <w:pPr>
        <w:spacing w:after="0"/>
      </w:pPr>
    </w:p>
    <w:p w14:paraId="0BF69D0A" w14:textId="77777777" w:rsidR="002D0F84" w:rsidRDefault="002D0F84" w:rsidP="00065281">
      <w:pPr>
        <w:spacing w:after="0"/>
      </w:pPr>
    </w:p>
    <w:p w14:paraId="277D8B81" w14:textId="77777777" w:rsidR="002D0F84" w:rsidRDefault="002D0F84" w:rsidP="00065281">
      <w:pPr>
        <w:spacing w:after="0"/>
      </w:pPr>
    </w:p>
    <w:p w14:paraId="21BB5120" w14:textId="77777777" w:rsidR="002D0F84" w:rsidRDefault="002D0F84" w:rsidP="00065281">
      <w:pPr>
        <w:spacing w:after="0"/>
      </w:pPr>
    </w:p>
    <w:p w14:paraId="43F69BA3" w14:textId="5EA4A08B" w:rsidR="002D0F84" w:rsidRDefault="002D0F84" w:rsidP="00065281">
      <w:pPr>
        <w:spacing w:after="0"/>
      </w:pPr>
      <w:r>
        <w:t>Utiliser une boucle for améliorée pour le faire :</w:t>
      </w:r>
    </w:p>
    <w:sectPr w:rsidR="002D0F84" w:rsidSect="00270E1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5FED" w14:textId="77777777" w:rsidR="00827664" w:rsidRDefault="00827664" w:rsidP="00270E1A">
      <w:pPr>
        <w:spacing w:after="0" w:line="240" w:lineRule="auto"/>
      </w:pPr>
      <w:r>
        <w:separator/>
      </w:r>
    </w:p>
  </w:endnote>
  <w:endnote w:type="continuationSeparator" w:id="0">
    <w:p w14:paraId="5F11B3B9" w14:textId="77777777" w:rsidR="00827664" w:rsidRDefault="00827664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6FC7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>© Éric Labonté, Cégep du Vieux Montréal</w:t>
    </w:r>
  </w:p>
  <w:p w14:paraId="6DB60952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CD9F" w14:textId="77777777" w:rsidR="00827664" w:rsidRDefault="00827664" w:rsidP="00270E1A">
      <w:pPr>
        <w:spacing w:after="0" w:line="240" w:lineRule="auto"/>
      </w:pPr>
      <w:r>
        <w:separator/>
      </w:r>
    </w:p>
  </w:footnote>
  <w:footnote w:type="continuationSeparator" w:id="0">
    <w:p w14:paraId="1829F8F0" w14:textId="77777777" w:rsidR="00827664" w:rsidRDefault="00827664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DA92" w14:textId="77777777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A60413">
      <w:rPr>
        <w:i/>
        <w:color w:val="5B9BD5" w:themeColor="accent1"/>
      </w:rPr>
      <w:t>C34– Prog. Orientée objet I</w:t>
    </w:r>
  </w:p>
  <w:p w14:paraId="65200095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7466"/>
    <w:multiLevelType w:val="hybridMultilevel"/>
    <w:tmpl w:val="6F06C8B0"/>
    <w:lvl w:ilvl="0" w:tplc="AC6E7128">
      <w:start w:val="1"/>
      <w:numFmt w:val="bullet"/>
      <w:lvlText w:val=""/>
      <w:lvlJc w:val="left"/>
      <w:pPr>
        <w:tabs>
          <w:tab w:val="num" w:pos="1425"/>
        </w:tabs>
        <w:ind w:left="1425" w:hanging="360"/>
      </w:pPr>
      <w:rPr>
        <w:rFonts w:ascii="Wingdings 2" w:hAnsi="Wingdings 2" w:hint="default"/>
        <w:caps w:val="0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B6B94"/>
    <w:multiLevelType w:val="hybridMultilevel"/>
    <w:tmpl w:val="45F41F20"/>
    <w:lvl w:ilvl="0" w:tplc="AC6E7128">
      <w:start w:val="1"/>
      <w:numFmt w:val="bullet"/>
      <w:lvlText w:val=""/>
      <w:lvlJc w:val="left"/>
      <w:pPr>
        <w:tabs>
          <w:tab w:val="num" w:pos="1425"/>
        </w:tabs>
        <w:ind w:left="1425" w:hanging="360"/>
      </w:pPr>
      <w:rPr>
        <w:rFonts w:ascii="Wingdings 2" w:hAnsi="Wingdings 2" w:hint="default"/>
        <w:caps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1489518">
    <w:abstractNumId w:val="0"/>
  </w:num>
  <w:num w:numId="2" w16cid:durableId="18221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72F"/>
    <w:rsid w:val="00065281"/>
    <w:rsid w:val="00270E1A"/>
    <w:rsid w:val="002D0F84"/>
    <w:rsid w:val="0030520A"/>
    <w:rsid w:val="00353FD0"/>
    <w:rsid w:val="003E4ABC"/>
    <w:rsid w:val="00416067"/>
    <w:rsid w:val="00462291"/>
    <w:rsid w:val="004E772F"/>
    <w:rsid w:val="00827664"/>
    <w:rsid w:val="009048DE"/>
    <w:rsid w:val="00962A15"/>
    <w:rsid w:val="009B26B8"/>
    <w:rsid w:val="009C5E19"/>
    <w:rsid w:val="00A60413"/>
    <w:rsid w:val="00A71027"/>
    <w:rsid w:val="00A7627E"/>
    <w:rsid w:val="00B320BB"/>
    <w:rsid w:val="00CB3280"/>
    <w:rsid w:val="00DA1C41"/>
    <w:rsid w:val="00E65254"/>
    <w:rsid w:val="00F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655D"/>
  <w15:chartTrackingRefBased/>
  <w15:docId w15:val="{3135012E-9E75-4EBD-809E-925A600D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character" w:styleId="Textedelespacerserv">
    <w:name w:val="Placeholder Text"/>
    <w:basedOn w:val="Policepardfaut"/>
    <w:uiPriority w:val="99"/>
    <w:semiHidden/>
    <w:rsid w:val="003052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394DFF-AC7E-4EEE-97D1-8C3DFABF9D0E}"/>
      </w:docPartPr>
      <w:docPartBody>
        <w:p w:rsidR="00E7729F" w:rsidRDefault="00BA76D2">
          <w:r w:rsidRPr="008457CE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6D2"/>
    <w:rsid w:val="002841BB"/>
    <w:rsid w:val="006C578F"/>
    <w:rsid w:val="00BA76D2"/>
    <w:rsid w:val="00E7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76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55</TotalTime>
  <Pages>3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Labonté Éric</cp:lastModifiedBy>
  <cp:revision>5</cp:revision>
  <dcterms:created xsi:type="dcterms:W3CDTF">2015-09-04T13:08:00Z</dcterms:created>
  <dcterms:modified xsi:type="dcterms:W3CDTF">2024-02-06T02:36:00Z</dcterms:modified>
</cp:coreProperties>
</file>