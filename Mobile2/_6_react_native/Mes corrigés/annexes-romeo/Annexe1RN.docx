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0939" w14:textId="1983C50A" w:rsidR="00377A54" w:rsidRDefault="008A2D03" w:rsidP="00377A54">
      <w:pPr>
        <w:pStyle w:val="Titre1"/>
      </w:pPr>
      <w:r>
        <w:t xml:space="preserve">Annexe 1 – </w:t>
      </w:r>
      <w:proofErr w:type="spellStart"/>
      <w:r w:rsidR="00475893">
        <w:t>React</w:t>
      </w:r>
      <w:proofErr w:type="spellEnd"/>
      <w:r w:rsidR="00475893">
        <w:t xml:space="preserve"> Native - </w:t>
      </w:r>
      <w:r>
        <w:t>On se lance</w:t>
      </w:r>
      <w:r w:rsidR="00EB3F2C">
        <w:t xml:space="preserve"> !</w:t>
      </w:r>
      <w:r>
        <w:t xml:space="preserve"> </w:t>
      </w:r>
    </w:p>
    <w:p w14:paraId="382F9085" w14:textId="745D5FDF" w:rsidR="00C31FE2" w:rsidRDefault="00C31FE2" w:rsidP="00C31FE2"/>
    <w:p w14:paraId="55085D45" w14:textId="7DAE24C0" w:rsidR="00475893" w:rsidRDefault="00064B68" w:rsidP="00064B68">
      <w:pPr>
        <w:pStyle w:val="Titre2"/>
      </w:pPr>
      <w:r>
        <w:t xml:space="preserve">Qu'est-ce que </w:t>
      </w:r>
      <w:proofErr w:type="spellStart"/>
      <w:r>
        <w:t>React</w:t>
      </w:r>
      <w:proofErr w:type="spellEnd"/>
      <w:r>
        <w:t xml:space="preserve"> Native ? </w:t>
      </w:r>
    </w:p>
    <w:p w14:paraId="1CC4C8B9" w14:textId="44551522" w:rsidR="00064B68" w:rsidRDefault="00064B68" w:rsidP="00064B68"/>
    <w:p w14:paraId="0F188E79" w14:textId="7DBEF27A" w:rsidR="00064B68" w:rsidRDefault="00064B68" w:rsidP="00064B68">
      <w:r>
        <w:tab/>
        <w:t>Voir présentation Prezi</w:t>
      </w:r>
      <w:r w:rsidR="00FD7ADC">
        <w:t xml:space="preserve"> </w:t>
      </w:r>
    </w:p>
    <w:p w14:paraId="7036C4CF" w14:textId="00293309" w:rsidR="00064B68" w:rsidRDefault="00064B68" w:rsidP="00064B68"/>
    <w:p w14:paraId="4797A13B" w14:textId="455FB459" w:rsidR="00064B68" w:rsidRDefault="00064B68" w:rsidP="00064B68">
      <w:pPr>
        <w:pStyle w:val="Titre2"/>
      </w:pPr>
      <w:r>
        <w:t>Démarche pour créer un nouveau projet</w:t>
      </w:r>
      <w:r w:rsidR="0030368E">
        <w:t xml:space="preserve"> </w:t>
      </w:r>
      <w:proofErr w:type="gramStart"/>
      <w:r w:rsidR="0030368E">
        <w:t>( AUTOMNE</w:t>
      </w:r>
      <w:proofErr w:type="gramEnd"/>
      <w:r w:rsidR="0030368E">
        <w:t xml:space="preserve"> 2024 )</w:t>
      </w:r>
      <w:r>
        <w:t xml:space="preserve"> :</w:t>
      </w:r>
    </w:p>
    <w:p w14:paraId="4309EA4B" w14:textId="77777777" w:rsidR="0030368E" w:rsidRDefault="0030368E" w:rsidP="0030368E"/>
    <w:p w14:paraId="11E4A5BC" w14:textId="101221A7" w:rsidR="0030368E" w:rsidRPr="0030368E" w:rsidRDefault="0030368E" w:rsidP="00DD5D81">
      <w:pPr>
        <w:pStyle w:val="Titre2"/>
      </w:pPr>
      <w:r w:rsidRPr="0030368E">
        <w:t>1</w:t>
      </w:r>
      <w:r w:rsidRPr="0030368E">
        <w:rPr>
          <w:vertAlign w:val="superscript"/>
        </w:rPr>
        <w:t>ère</w:t>
      </w:r>
      <w:r w:rsidRPr="0030368E">
        <w:t xml:space="preserve"> fois </w:t>
      </w:r>
      <w:proofErr w:type="gramStart"/>
      <w:r w:rsidRPr="0030368E">
        <w:t>( voir</w:t>
      </w:r>
      <w:proofErr w:type="gramEnd"/>
      <w:r w:rsidRPr="0030368E">
        <w:t xml:space="preserve"> l’app exemple de </w:t>
      </w:r>
      <w:proofErr w:type="spellStart"/>
      <w:r w:rsidRPr="0030368E">
        <w:t>React</w:t>
      </w:r>
      <w:proofErr w:type="spellEnd"/>
      <w:r w:rsidRPr="0030368E">
        <w:t xml:space="preserve"> Native ) </w:t>
      </w:r>
    </w:p>
    <w:p w14:paraId="4C6EF19B" w14:textId="5737A558" w:rsidR="00064B68" w:rsidRDefault="00064B68" w:rsidP="00064B68"/>
    <w:p w14:paraId="0CCEF93D" w14:textId="43B996C6" w:rsidR="00064B68" w:rsidRDefault="00064B68" w:rsidP="00064B68">
      <w:pPr>
        <w:pStyle w:val="Paragraphedeliste"/>
        <w:numPr>
          <w:ilvl w:val="0"/>
          <w:numId w:val="5"/>
        </w:numPr>
      </w:pPr>
      <w:r>
        <w:t xml:space="preserve">Démarrez Android Studio </w:t>
      </w:r>
      <w:proofErr w:type="gramStart"/>
      <w:r>
        <w:t>( uniquement</w:t>
      </w:r>
      <w:proofErr w:type="gramEnd"/>
      <w:r>
        <w:t xml:space="preserve"> pour accéder à un émulateur, au démarrage </w:t>
      </w:r>
      <w:r>
        <w:sym w:font="Wingdings" w:char="F0E0"/>
      </w:r>
      <w:r>
        <w:t xml:space="preserve"> Virtual </w:t>
      </w:r>
      <w:proofErr w:type="spellStart"/>
      <w:r>
        <w:t>Device</w:t>
      </w:r>
      <w:proofErr w:type="spellEnd"/>
      <w:r>
        <w:t xml:space="preserve"> Manager )</w:t>
      </w:r>
    </w:p>
    <w:p w14:paraId="2F6A44FD" w14:textId="5DCE61BC" w:rsidR="00064B68" w:rsidRDefault="00064B68" w:rsidP="00064B68">
      <w:pPr>
        <w:ind w:left="708"/>
      </w:pPr>
    </w:p>
    <w:p w14:paraId="560D7F69" w14:textId="77777777" w:rsidR="00064B68" w:rsidRDefault="00064B68" w:rsidP="00064B68">
      <w:pPr>
        <w:pStyle w:val="Paragraphedeliste"/>
      </w:pPr>
    </w:p>
    <w:p w14:paraId="42C68C9F" w14:textId="180C7E4E" w:rsidR="00064B68" w:rsidRDefault="0030368E" w:rsidP="00064B68">
      <w:pPr>
        <w:pStyle w:val="Paragraphedeliste"/>
        <w:numPr>
          <w:ilvl w:val="0"/>
          <w:numId w:val="5"/>
        </w:numPr>
      </w:pPr>
      <w:r>
        <w:t xml:space="preserve">Dans VS Code, ouvrez un terminal. En pointant à la racine de votre dossier cloné provenant d’un repository GitHub </w:t>
      </w:r>
      <w:proofErr w:type="gramStart"/>
      <w:r>
        <w:t>( dans</w:t>
      </w:r>
      <w:proofErr w:type="gramEnd"/>
      <w:r>
        <w:t xml:space="preserve"> c:/travail ) , faire :</w:t>
      </w:r>
    </w:p>
    <w:p w14:paraId="2101D76C" w14:textId="77777777" w:rsidR="0030368E" w:rsidRDefault="0030368E" w:rsidP="0030368E">
      <w:pPr>
        <w:pStyle w:val="Paragraphedeliste"/>
        <w:ind w:left="1068"/>
      </w:pPr>
    </w:p>
    <w:p w14:paraId="709ADB8A" w14:textId="29910235" w:rsidR="0030368E" w:rsidRPr="0030368E" w:rsidRDefault="0030368E" w:rsidP="0030368E">
      <w:pPr>
        <w:pStyle w:val="Paragraphedeliste"/>
        <w:ind w:left="1068"/>
        <w:jc w:val="center"/>
        <w:rPr>
          <w:rFonts w:ascii="Courier New" w:hAnsi="Courier New" w:cs="Courier New"/>
          <w:lang w:val="en-CA"/>
        </w:rPr>
      </w:pPr>
      <w:proofErr w:type="spellStart"/>
      <w:r w:rsidRPr="0030368E">
        <w:rPr>
          <w:rFonts w:ascii="Courier New" w:hAnsi="Courier New" w:cs="Courier New"/>
          <w:lang w:val="en-CA"/>
        </w:rPr>
        <w:t>npx</w:t>
      </w:r>
      <w:proofErr w:type="spellEnd"/>
      <w:r w:rsidRPr="0030368E">
        <w:rPr>
          <w:rFonts w:ascii="Courier New" w:hAnsi="Courier New" w:cs="Courier New"/>
          <w:lang w:val="en-CA"/>
        </w:rPr>
        <w:t xml:space="preserve"> </w:t>
      </w:r>
      <w:proofErr w:type="spellStart"/>
      <w:r w:rsidRPr="0030368E">
        <w:rPr>
          <w:rFonts w:ascii="Courier New" w:hAnsi="Courier New" w:cs="Courier New"/>
          <w:lang w:val="en-CA"/>
        </w:rPr>
        <w:t>create-expo-app@</w:t>
      </w:r>
      <w:proofErr w:type="gramStart"/>
      <w:r w:rsidRPr="0030368E">
        <w:rPr>
          <w:rFonts w:ascii="Courier New" w:hAnsi="Courier New" w:cs="Courier New"/>
          <w:lang w:val="en-CA"/>
        </w:rPr>
        <w:t>latest</w:t>
      </w:r>
      <w:proofErr w:type="spellEnd"/>
      <w:proofErr w:type="gramEnd"/>
    </w:p>
    <w:p w14:paraId="21BEB2FE" w14:textId="77777777" w:rsidR="00AF4B44" w:rsidRPr="0030368E" w:rsidRDefault="00AF4B44" w:rsidP="00AF4B44">
      <w:pPr>
        <w:pStyle w:val="Paragraphedeliste"/>
        <w:rPr>
          <w:lang w:val="en-CA"/>
        </w:rPr>
      </w:pPr>
    </w:p>
    <w:p w14:paraId="4E1B9790" w14:textId="3C8EA036" w:rsidR="00D3695D" w:rsidRDefault="0030368E" w:rsidP="00D3695D">
      <w:pPr>
        <w:pStyle w:val="Paragraphedeliste"/>
      </w:pPr>
      <w:r>
        <w:rPr>
          <w:noProof/>
        </w:rPr>
        <w:drawing>
          <wp:inline distT="0" distB="0" distL="0" distR="0" wp14:anchorId="46A50D1C" wp14:editId="40DD348C">
            <wp:extent cx="6446989" cy="25717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734" r="72334" b="37646"/>
                    <a:stretch/>
                  </pic:blipFill>
                  <pic:spPr bwMode="auto">
                    <a:xfrm>
                      <a:off x="0" y="0"/>
                      <a:ext cx="6488841" cy="258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3EB25" w14:textId="67B015CE" w:rsidR="00B00CB9" w:rsidRDefault="0030368E" w:rsidP="0030368E">
      <w:pPr>
        <w:pStyle w:val="Paragraphedeliste"/>
        <w:numPr>
          <w:ilvl w:val="0"/>
          <w:numId w:val="5"/>
        </w:numPr>
      </w:pPr>
      <w:r>
        <w:t xml:space="preserve">Tel qu’indiqué, </w:t>
      </w:r>
      <w:r w:rsidR="00E20C42">
        <w:t>donner un nom à votre projet</w:t>
      </w:r>
    </w:p>
    <w:p w14:paraId="0F1F0551" w14:textId="77777777" w:rsidR="00E20C42" w:rsidRDefault="00E20C42" w:rsidP="00E20C42">
      <w:pPr>
        <w:pStyle w:val="Paragraphedeliste"/>
        <w:ind w:left="1068"/>
      </w:pPr>
    </w:p>
    <w:p w14:paraId="10AEB33F" w14:textId="1944B31C" w:rsidR="00E20C42" w:rsidRDefault="00E20C42" w:rsidP="0030368E">
      <w:pPr>
        <w:pStyle w:val="Paragraphedeliste"/>
        <w:numPr>
          <w:ilvl w:val="0"/>
          <w:numId w:val="5"/>
        </w:numPr>
      </w:pPr>
      <w:r>
        <w:t xml:space="preserve">Une fois le projet prêt, dans le terminal, déplacez-vous à la racine de votre nouveau dossier projet </w:t>
      </w:r>
    </w:p>
    <w:p w14:paraId="49B213D6" w14:textId="77777777" w:rsidR="00E20C42" w:rsidRDefault="00E20C42" w:rsidP="00E20C42">
      <w:pPr>
        <w:pStyle w:val="Paragraphedeliste"/>
      </w:pPr>
    </w:p>
    <w:p w14:paraId="22D4684D" w14:textId="310CDCEE" w:rsidR="00E20C42" w:rsidRDefault="00E20C42" w:rsidP="00E20C42">
      <w:pPr>
        <w:jc w:val="center"/>
      </w:pPr>
      <w:r>
        <w:rPr>
          <w:noProof/>
        </w:rPr>
        <w:lastRenderedPageBreak/>
        <w:drawing>
          <wp:inline distT="0" distB="0" distL="0" distR="0" wp14:anchorId="55845CE4" wp14:editId="41D754F9">
            <wp:extent cx="4972500" cy="16192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1224" r="66443"/>
                    <a:stretch/>
                  </pic:blipFill>
                  <pic:spPr bwMode="auto">
                    <a:xfrm>
                      <a:off x="0" y="0"/>
                      <a:ext cx="4977036" cy="1620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C5CE0" w14:textId="1C1335AD" w:rsidR="00B00CB9" w:rsidRPr="00CB6889" w:rsidRDefault="00E20C42" w:rsidP="00D3695D">
      <w:pPr>
        <w:pStyle w:val="Paragraphedeliste"/>
        <w:numPr>
          <w:ilvl w:val="0"/>
          <w:numId w:val="5"/>
        </w:numPr>
      </w:pPr>
      <w:r w:rsidRPr="00E20C42">
        <w:rPr>
          <w:b/>
          <w:bCs/>
          <w:sz w:val="28"/>
          <w:szCs w:val="24"/>
        </w:rPr>
        <w:t xml:space="preserve">Faites </w:t>
      </w:r>
      <w:proofErr w:type="spellStart"/>
      <w:r w:rsidRPr="00E20C42">
        <w:rPr>
          <w:b/>
          <w:bCs/>
          <w:sz w:val="28"/>
          <w:szCs w:val="24"/>
        </w:rPr>
        <w:t>npx</w:t>
      </w:r>
      <w:proofErr w:type="spellEnd"/>
      <w:r w:rsidRPr="00E20C42">
        <w:rPr>
          <w:b/>
          <w:bCs/>
          <w:sz w:val="28"/>
          <w:szCs w:val="24"/>
        </w:rPr>
        <w:t xml:space="preserve"> expo start</w:t>
      </w:r>
      <w:r w:rsidR="008D21BE">
        <w:t xml:space="preserve">. </w:t>
      </w:r>
      <w:r w:rsidR="00B00CB9">
        <w:t xml:space="preserve"> Tapez </w:t>
      </w:r>
      <w:r w:rsidR="008D21BE" w:rsidRPr="008D21BE">
        <w:rPr>
          <w:sz w:val="32"/>
          <w:szCs w:val="28"/>
        </w:rPr>
        <w:t>a</w:t>
      </w:r>
      <w:r w:rsidR="008D21BE">
        <w:t xml:space="preserve"> pour le démarrer sur un émulateur Android </w:t>
      </w:r>
      <w:r>
        <w:t>ensuite</w:t>
      </w:r>
    </w:p>
    <w:p w14:paraId="1E7FF264" w14:textId="77777777" w:rsidR="00CB6889" w:rsidRDefault="00CB6889" w:rsidP="00CB6889">
      <w:pPr>
        <w:pStyle w:val="Paragraphedeliste"/>
      </w:pPr>
    </w:p>
    <w:p w14:paraId="7C6A96E2" w14:textId="77777777" w:rsidR="00B00CB9" w:rsidRDefault="00B00CB9" w:rsidP="00B00CB9">
      <w:pPr>
        <w:pStyle w:val="Paragraphedeliste"/>
      </w:pPr>
    </w:p>
    <w:p w14:paraId="08FD6724" w14:textId="51082C5D" w:rsidR="00B00CB9" w:rsidRDefault="00E20C42" w:rsidP="00B00CB9">
      <w:pPr>
        <w:pStyle w:val="Paragraphedeliste"/>
        <w:ind w:left="1068"/>
      </w:pPr>
      <w:r>
        <w:t>Vous</w:t>
      </w:r>
      <w:r w:rsidR="00B00CB9">
        <w:t xml:space="preserve"> aurez le projet de base de </w:t>
      </w:r>
      <w:proofErr w:type="spellStart"/>
      <w:r w:rsidR="00B00CB9">
        <w:t>ReactNative</w:t>
      </w:r>
      <w:proofErr w:type="spellEnd"/>
      <w:r w:rsidR="00B00CB9">
        <w:t xml:space="preserve"> affiché dans votre émulateur :</w:t>
      </w:r>
    </w:p>
    <w:p w14:paraId="2FBA8052" w14:textId="77777777" w:rsidR="00B00CB9" w:rsidRPr="00064B68" w:rsidRDefault="00B00CB9" w:rsidP="00B00CB9">
      <w:pPr>
        <w:pStyle w:val="Paragraphedeliste"/>
        <w:ind w:left="1068"/>
      </w:pPr>
    </w:p>
    <w:p w14:paraId="011CB1AA" w14:textId="44D87E0E" w:rsidR="00475893" w:rsidRDefault="00475893" w:rsidP="00475893">
      <w:pPr>
        <w:pStyle w:val="Sansinterligne"/>
      </w:pPr>
    </w:p>
    <w:p w14:paraId="4068BAE0" w14:textId="14BE18F9" w:rsidR="00475893" w:rsidRDefault="00E20C42" w:rsidP="00FD7ADC">
      <w:pPr>
        <w:pStyle w:val="Sansinterligne"/>
        <w:jc w:val="center"/>
      </w:pPr>
      <w:r>
        <w:rPr>
          <w:noProof/>
        </w:rPr>
        <w:drawing>
          <wp:inline distT="0" distB="0" distL="0" distR="0" wp14:anchorId="5BD0C094" wp14:editId="597EF1B6">
            <wp:extent cx="1733550" cy="368006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833" cy="37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45B6" w14:textId="22DC2B1D" w:rsidR="00FD7ADC" w:rsidRDefault="00FD7ADC" w:rsidP="00FD7ADC">
      <w:pPr>
        <w:pStyle w:val="Titre2"/>
      </w:pPr>
    </w:p>
    <w:p w14:paraId="1DF0C13E" w14:textId="77777777" w:rsidR="00DD5D81" w:rsidRDefault="00DD5D81" w:rsidP="00DD5D81"/>
    <w:p w14:paraId="77704794" w14:textId="77777777" w:rsidR="00DD5D81" w:rsidRDefault="00DD5D81" w:rsidP="00DD5D81"/>
    <w:p w14:paraId="55148A03" w14:textId="77777777" w:rsidR="00DD5D81" w:rsidRDefault="00DD5D81" w:rsidP="00DD5D81"/>
    <w:p w14:paraId="555811BE" w14:textId="77777777" w:rsidR="00DD5D81" w:rsidRDefault="00DD5D81" w:rsidP="00DD5D81"/>
    <w:p w14:paraId="54E346DB" w14:textId="77777777" w:rsidR="00DD5D81" w:rsidRPr="00DD5D81" w:rsidRDefault="00DD5D81" w:rsidP="00DD5D81"/>
    <w:p w14:paraId="736EC2C3" w14:textId="35B063CD" w:rsidR="00FD7ADC" w:rsidRDefault="00FD7ADC" w:rsidP="00FD7ADC">
      <w:pPr>
        <w:pStyle w:val="Titre2"/>
      </w:pPr>
      <w:r>
        <w:lastRenderedPageBreak/>
        <w:t>Outils</w:t>
      </w:r>
      <w:r w:rsidR="00DD5D81">
        <w:t> </w:t>
      </w:r>
      <w:r>
        <w:t xml:space="preserve">: </w:t>
      </w:r>
    </w:p>
    <w:p w14:paraId="22B71E09" w14:textId="77777777" w:rsidR="00FD7ADC" w:rsidRDefault="00FD7ADC" w:rsidP="00FD7ADC"/>
    <w:p w14:paraId="07464554" w14:textId="2B6A9F0F" w:rsidR="00475893" w:rsidRDefault="00FD7ADC" w:rsidP="00FD7ADC">
      <w:proofErr w:type="spellStart"/>
      <w:proofErr w:type="gramStart"/>
      <w:r>
        <w:t>npm</w:t>
      </w:r>
      <w:proofErr w:type="spellEnd"/>
      <w:proofErr w:type="gramEnd"/>
      <w:r>
        <w:t xml:space="preserve">, </w:t>
      </w:r>
      <w:proofErr w:type="spellStart"/>
      <w:r w:rsidR="00E20C42">
        <w:t>npx</w:t>
      </w:r>
      <w:proofErr w:type="spellEnd"/>
      <w:r w:rsidR="00E20C42">
        <w:t xml:space="preserve"> </w:t>
      </w:r>
      <w:r>
        <w:t>c</w:t>
      </w:r>
      <w:r w:rsidR="00DD5D81">
        <w:t>’</w:t>
      </w:r>
      <w:r>
        <w:t xml:space="preserve">est quoi ? </w:t>
      </w:r>
    </w:p>
    <w:p w14:paraId="5E68BC7C" w14:textId="7313BB1C" w:rsidR="00FD7ADC" w:rsidRDefault="00FD7ADC" w:rsidP="00FD7ADC"/>
    <w:p w14:paraId="49BDE0D8" w14:textId="38279327" w:rsidR="00185554" w:rsidRPr="00185554" w:rsidRDefault="00185554" w:rsidP="00FD7ADC">
      <w:pPr>
        <w:rPr>
          <w:lang w:val="en-CA"/>
        </w:rPr>
      </w:pPr>
      <w:proofErr w:type="gramStart"/>
      <w:r w:rsidRPr="00185554">
        <w:rPr>
          <w:lang w:val="en-CA"/>
        </w:rPr>
        <w:t>No</w:t>
      </w:r>
      <w:r>
        <w:rPr>
          <w:lang w:val="en-CA"/>
        </w:rPr>
        <w:t>de.js :</w:t>
      </w:r>
      <w:proofErr w:type="gramEnd"/>
    </w:p>
    <w:p w14:paraId="56FE07BF" w14:textId="6145035A" w:rsidR="00FD7ADC" w:rsidRDefault="00185554" w:rsidP="00FD7ADC">
      <w:pPr>
        <w:rPr>
          <w:lang w:val="en-CA"/>
        </w:rPr>
      </w:pPr>
      <w:r w:rsidRPr="00185554">
        <w:rPr>
          <w:lang w:val="en-CA"/>
        </w:rPr>
        <w:t>NPM =&gt; node package manager</w:t>
      </w:r>
      <w:r>
        <w:rPr>
          <w:lang w:val="en-CA"/>
        </w:rPr>
        <w:t>:</w:t>
      </w:r>
    </w:p>
    <w:p w14:paraId="4DFDA688" w14:textId="28D3CADA" w:rsidR="00A03CA3" w:rsidRDefault="00185554" w:rsidP="00A03CA3">
      <w:pPr>
        <w:pStyle w:val="Paragraphedeliste"/>
        <w:numPr>
          <w:ilvl w:val="0"/>
          <w:numId w:val="14"/>
        </w:numPr>
      </w:pPr>
      <w:r w:rsidRPr="00185554">
        <w:t>Vient avec un CLI (C</w:t>
      </w:r>
      <w:r>
        <w:t>ommand line interface)</w:t>
      </w:r>
    </w:p>
    <w:p w14:paraId="599C3A27" w14:textId="23330083" w:rsidR="00A03CA3" w:rsidRDefault="00A03CA3" w:rsidP="00A03CA3">
      <w:pPr>
        <w:pStyle w:val="Paragraphedeliste"/>
        <w:numPr>
          <w:ilvl w:val="0"/>
          <w:numId w:val="14"/>
        </w:numPr>
      </w:pPr>
      <w:r>
        <w:t>Télécharger ou installer ou gérer des packages ou des librairies</w:t>
      </w:r>
    </w:p>
    <w:p w14:paraId="0D3D95ED" w14:textId="26A6296C" w:rsidR="00A03CA3" w:rsidRDefault="00A03CA3" w:rsidP="00A03CA3">
      <w:pPr>
        <w:pStyle w:val="Paragraphedeliste"/>
        <w:numPr>
          <w:ilvl w:val="0"/>
          <w:numId w:val="14"/>
        </w:numPr>
      </w:pPr>
      <w:r>
        <w:t xml:space="preserve">Grande librairie open source de composants </w:t>
      </w:r>
    </w:p>
    <w:p w14:paraId="5B465345" w14:textId="77777777" w:rsidR="00A03CA3" w:rsidRDefault="00A03CA3" w:rsidP="00A03CA3"/>
    <w:p w14:paraId="095B6FDE" w14:textId="0DDBB519" w:rsidR="00FD7ADC" w:rsidRPr="00185554" w:rsidRDefault="00A03CA3" w:rsidP="00FD7ADC">
      <w:r>
        <w:t xml:space="preserve">NPX =&gt; Exécuter des packages directement – </w:t>
      </w:r>
      <w:proofErr w:type="spellStart"/>
      <w:r>
        <w:t>npx</w:t>
      </w:r>
      <w:proofErr w:type="spellEnd"/>
      <w:r>
        <w:t xml:space="preserve"> expo start</w:t>
      </w:r>
    </w:p>
    <w:p w14:paraId="7ACFFF95" w14:textId="188CFCBB" w:rsidR="00FD7ADC" w:rsidRPr="00185554" w:rsidRDefault="00FD7ADC" w:rsidP="00FD7ADC"/>
    <w:p w14:paraId="73C84050" w14:textId="6458279C" w:rsidR="00FD7ADC" w:rsidRPr="00185554" w:rsidRDefault="00FD7ADC" w:rsidP="00FD7ADC"/>
    <w:p w14:paraId="24F470E7" w14:textId="509C109A" w:rsidR="00FD7ADC" w:rsidRPr="00185554" w:rsidRDefault="00FD7ADC" w:rsidP="00FD7ADC"/>
    <w:p w14:paraId="0E35D71D" w14:textId="428A2DFB" w:rsidR="00FD7ADC" w:rsidRPr="00185554" w:rsidRDefault="00FD7ADC" w:rsidP="00FD7ADC"/>
    <w:p w14:paraId="4A12C3BC" w14:textId="436EEF36" w:rsidR="00FD7ADC" w:rsidRDefault="00FD7ADC" w:rsidP="00FD7ADC">
      <w:r>
        <w:t>Metro, c</w:t>
      </w:r>
      <w:r w:rsidR="00DD5D81">
        <w:t>’</w:t>
      </w:r>
      <w:r>
        <w:t xml:space="preserve">est quoi ? </w:t>
      </w:r>
      <w:r w:rsidR="00A03CA3">
        <w:t xml:space="preserve">« Javascript </w:t>
      </w:r>
      <w:proofErr w:type="spellStart"/>
      <w:r w:rsidR="00A03CA3">
        <w:t>bundler</w:t>
      </w:r>
      <w:proofErr w:type="spellEnd"/>
      <w:r w:rsidR="00A03CA3">
        <w:t xml:space="preserve"> » </w:t>
      </w:r>
      <w:r w:rsidR="00A03CA3">
        <w:sym w:font="Wingdings" w:char="F0E0"/>
      </w:r>
      <w:r w:rsidR="00A03CA3">
        <w:t xml:space="preserve"> Enveloppe le projet et ses dépendances, permet de recharger l’app rapidement.</w:t>
      </w:r>
    </w:p>
    <w:p w14:paraId="494C71CE" w14:textId="6D8DD7D4" w:rsidR="00475893" w:rsidRDefault="00475893" w:rsidP="00475893">
      <w:pPr>
        <w:pStyle w:val="Sansinterligne"/>
      </w:pPr>
    </w:p>
    <w:p w14:paraId="506C59F1" w14:textId="67C348CB" w:rsidR="00475893" w:rsidRDefault="00475893" w:rsidP="00475893">
      <w:pPr>
        <w:pStyle w:val="Sansinterligne"/>
      </w:pPr>
    </w:p>
    <w:p w14:paraId="49CC7035" w14:textId="76949778" w:rsidR="00475893" w:rsidRPr="00DD5D81" w:rsidRDefault="008D31FE" w:rsidP="00475893">
      <w:pPr>
        <w:pStyle w:val="Sansinterligne"/>
        <w:rPr>
          <w:rFonts w:ascii="Lato" w:hAnsi="Lato"/>
          <w:sz w:val="24"/>
          <w:szCs w:val="16"/>
        </w:rPr>
      </w:pPr>
      <w:r w:rsidRPr="00DD5D81">
        <w:rPr>
          <w:rFonts w:ascii="Lato" w:hAnsi="Lato"/>
          <w:sz w:val="24"/>
          <w:szCs w:val="16"/>
        </w:rPr>
        <w:t xml:space="preserve">Expo, c’est quoi ? </w:t>
      </w:r>
      <w:r w:rsidR="00A03CA3">
        <w:rPr>
          <w:rFonts w:ascii="Lato" w:hAnsi="Lato"/>
          <w:sz w:val="24"/>
          <w:szCs w:val="16"/>
        </w:rPr>
        <w:t xml:space="preserve">C’est un </w:t>
      </w:r>
      <w:proofErr w:type="spellStart"/>
      <w:r w:rsidR="00A03CA3">
        <w:rPr>
          <w:rFonts w:ascii="Lato" w:hAnsi="Lato"/>
          <w:sz w:val="24"/>
          <w:szCs w:val="16"/>
        </w:rPr>
        <w:t>framework</w:t>
      </w:r>
      <w:proofErr w:type="spellEnd"/>
      <w:r w:rsidR="00A03CA3">
        <w:rPr>
          <w:rFonts w:ascii="Lato" w:hAnsi="Lato"/>
          <w:sz w:val="24"/>
          <w:szCs w:val="16"/>
        </w:rPr>
        <w:t xml:space="preserve"> pour tester / créer une app avec </w:t>
      </w:r>
      <w:proofErr w:type="spellStart"/>
      <w:r w:rsidR="00A03CA3">
        <w:rPr>
          <w:rFonts w:ascii="Lato" w:hAnsi="Lato"/>
          <w:sz w:val="24"/>
          <w:szCs w:val="16"/>
        </w:rPr>
        <w:t>ReactNative</w:t>
      </w:r>
      <w:proofErr w:type="spellEnd"/>
      <w:r w:rsidR="00A03CA3">
        <w:rPr>
          <w:rFonts w:ascii="Lato" w:hAnsi="Lato"/>
          <w:sz w:val="24"/>
          <w:szCs w:val="16"/>
        </w:rPr>
        <w:t xml:space="preserve"> </w:t>
      </w:r>
    </w:p>
    <w:p w14:paraId="46970173" w14:textId="77777777" w:rsidR="008D31FE" w:rsidRDefault="008D31FE" w:rsidP="00475893">
      <w:pPr>
        <w:pStyle w:val="Sansinterligne"/>
      </w:pPr>
    </w:p>
    <w:p w14:paraId="156B52D4" w14:textId="77777777" w:rsidR="008D31FE" w:rsidRDefault="008D31FE" w:rsidP="00475893">
      <w:pPr>
        <w:pStyle w:val="Sansinterligne"/>
      </w:pPr>
    </w:p>
    <w:p w14:paraId="51D5CB90" w14:textId="77777777" w:rsidR="008D31FE" w:rsidRDefault="008D31FE" w:rsidP="00475893">
      <w:pPr>
        <w:pStyle w:val="Sansinterligne"/>
      </w:pPr>
    </w:p>
    <w:p w14:paraId="78C8CFD1" w14:textId="065D466A" w:rsidR="00475893" w:rsidRDefault="00FD7ADC" w:rsidP="00FD7ADC">
      <w:pPr>
        <w:pStyle w:val="Titre2"/>
      </w:pPr>
      <w:r>
        <w:t>Contenu du dossier-projet actuel</w:t>
      </w:r>
      <w:r w:rsidR="00DD5D81">
        <w:t> </w:t>
      </w:r>
      <w:r>
        <w:t>:</w:t>
      </w:r>
    </w:p>
    <w:p w14:paraId="668BD01D" w14:textId="1CBBD51C" w:rsidR="00FD7ADC" w:rsidRDefault="00FD7ADC" w:rsidP="00FD7ADC"/>
    <w:p w14:paraId="061FBC23" w14:textId="0A8135F4" w:rsidR="00FD7ADC" w:rsidRDefault="00FD7ADC" w:rsidP="00FD7ADC"/>
    <w:p w14:paraId="1B118467" w14:textId="0A112DD3" w:rsidR="00FD7ADC" w:rsidRDefault="00FD7ADC" w:rsidP="00FD7ADC"/>
    <w:p w14:paraId="5017B94A" w14:textId="479CD7BB" w:rsidR="00FD7ADC" w:rsidRDefault="00FD7ADC" w:rsidP="00FD7ADC">
      <w:pPr>
        <w:rPr>
          <w:rFonts w:ascii="Courier New" w:hAnsi="Courier New" w:cs="Courier New"/>
        </w:rPr>
      </w:pPr>
      <w:r>
        <w:t xml:space="preserve">Dossier </w:t>
      </w:r>
      <w:proofErr w:type="spellStart"/>
      <w:r>
        <w:t>node_modules</w:t>
      </w:r>
      <w:proofErr w:type="spellEnd"/>
      <w:r w:rsidR="00DD5D81">
        <w:t> </w:t>
      </w:r>
      <w:r>
        <w:t xml:space="preserve">: en lien avec le fichier </w:t>
      </w:r>
      <w:proofErr w:type="spellStart"/>
      <w:proofErr w:type="gramStart"/>
      <w:r w:rsidRPr="00FD7ADC">
        <w:rPr>
          <w:rFonts w:ascii="Courier New" w:hAnsi="Courier New" w:cs="Courier New"/>
        </w:rPr>
        <w:t>package.json</w:t>
      </w:r>
      <w:proofErr w:type="spellEnd"/>
      <w:proofErr w:type="gramEnd"/>
    </w:p>
    <w:p w14:paraId="22437F36" w14:textId="1273F0CB" w:rsidR="00FD7ADC" w:rsidRDefault="00FD7ADC" w:rsidP="00FD7ADC">
      <w:pPr>
        <w:rPr>
          <w:rFonts w:ascii="Courier New" w:hAnsi="Courier New" w:cs="Courier New"/>
        </w:rPr>
      </w:pPr>
    </w:p>
    <w:p w14:paraId="04E95BBD" w14:textId="5EA850B2" w:rsidR="00FD7ADC" w:rsidRDefault="0050594F" w:rsidP="00FD7ADC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Node_modules</w:t>
      </w:r>
      <w:proofErr w:type="spellEnd"/>
      <w:r>
        <w:rPr>
          <w:rFonts w:ascii="Courier New" w:hAnsi="Courier New" w:cs="Courier New"/>
        </w:rPr>
        <w:t xml:space="preserve"> : l’ensemble des librairies qu’on peut utiliser au saint de notre app, fichier </w:t>
      </w:r>
      <w:proofErr w:type="spellStart"/>
      <w:proofErr w:type="gramStart"/>
      <w:r>
        <w:rPr>
          <w:rFonts w:ascii="Courier New" w:hAnsi="Courier New" w:cs="Courier New"/>
        </w:rPr>
        <w:t>package.json</w:t>
      </w:r>
      <w:proofErr w:type="spellEnd"/>
      <w:proofErr w:type="gramEnd"/>
      <w:r>
        <w:rPr>
          <w:rFonts w:ascii="Courier New" w:hAnsi="Courier New" w:cs="Courier New"/>
        </w:rPr>
        <w:t xml:space="preserve"> répertorie celles qu’on utilise.</w:t>
      </w:r>
    </w:p>
    <w:p w14:paraId="18F6E95F" w14:textId="5363A193" w:rsidR="00FD7ADC" w:rsidRDefault="00FD7ADC" w:rsidP="00FD7ADC">
      <w:pPr>
        <w:rPr>
          <w:rFonts w:ascii="Courier New" w:hAnsi="Courier New" w:cs="Courier New"/>
        </w:rPr>
      </w:pPr>
    </w:p>
    <w:p w14:paraId="303A69DB" w14:textId="4BFBCE26" w:rsidR="00FD7ADC" w:rsidRDefault="00FD7ADC" w:rsidP="00FD7ADC">
      <w:pPr>
        <w:rPr>
          <w:rFonts w:ascii="Courier New" w:hAnsi="Courier New" w:cs="Courier New"/>
        </w:rPr>
      </w:pPr>
    </w:p>
    <w:p w14:paraId="16206E9C" w14:textId="75654D79" w:rsidR="00FD7ADC" w:rsidRDefault="00FD7ADC" w:rsidP="00FD7ADC">
      <w:pPr>
        <w:rPr>
          <w:rFonts w:ascii="Courier New" w:hAnsi="Courier New" w:cs="Courier New"/>
        </w:rPr>
      </w:pPr>
      <w:proofErr w:type="gramStart"/>
      <w:r>
        <w:t>fichier</w:t>
      </w:r>
      <w:proofErr w:type="gramEnd"/>
      <w:r>
        <w:t xml:space="preserve"> </w:t>
      </w:r>
      <w:r w:rsidR="00212609">
        <w:t>app/</w:t>
      </w:r>
      <w:proofErr w:type="spellStart"/>
      <w:r w:rsidR="00212609">
        <w:t>tabs</w:t>
      </w:r>
      <w:proofErr w:type="spellEnd"/>
      <w:r w:rsidR="00212609">
        <w:t>/</w:t>
      </w:r>
      <w:proofErr w:type="spellStart"/>
      <w:r w:rsidR="00212609">
        <w:rPr>
          <w:rFonts w:ascii="Courier New" w:hAnsi="Courier New" w:cs="Courier New"/>
        </w:rPr>
        <w:t>index</w:t>
      </w:r>
      <w:r w:rsidRPr="00FD7ADC">
        <w:rPr>
          <w:rFonts w:ascii="Courier New" w:hAnsi="Courier New" w:cs="Courier New"/>
        </w:rPr>
        <w:t>.tsx</w:t>
      </w:r>
      <w:proofErr w:type="spellEnd"/>
      <w:r w:rsidR="00DD5D81">
        <w:rPr>
          <w:rFonts w:ascii="Courier New" w:hAnsi="Courier New" w:cs="Courier New"/>
        </w:rPr>
        <w:t> </w:t>
      </w:r>
      <w:r>
        <w:rPr>
          <w:rFonts w:ascii="Courier New" w:hAnsi="Courier New" w:cs="Courier New"/>
        </w:rPr>
        <w:t>:</w:t>
      </w:r>
    </w:p>
    <w:p w14:paraId="103F0D5C" w14:textId="5DF0439C" w:rsidR="00FD7ADC" w:rsidRDefault="00FD7ADC" w:rsidP="00FD7ADC">
      <w:pPr>
        <w:rPr>
          <w:rFonts w:ascii="Courier New" w:hAnsi="Courier New" w:cs="Courier New"/>
        </w:rPr>
      </w:pPr>
    </w:p>
    <w:p w14:paraId="655E928F" w14:textId="78295E73" w:rsidR="00FD7ADC" w:rsidRDefault="00FD7ADC" w:rsidP="00FD7ADC">
      <w:pPr>
        <w:rPr>
          <w:rFonts w:ascii="Courier New" w:hAnsi="Courier New" w:cs="Courier New"/>
        </w:rPr>
      </w:pPr>
    </w:p>
    <w:p w14:paraId="66194E32" w14:textId="73D9CE12" w:rsidR="00FD7ADC" w:rsidRDefault="00FD7ADC" w:rsidP="00FD7ADC">
      <w:pPr>
        <w:rPr>
          <w:rFonts w:ascii="Courier New" w:hAnsi="Courier New" w:cs="Courier New"/>
        </w:rPr>
      </w:pPr>
    </w:p>
    <w:p w14:paraId="05C376B0" w14:textId="36ACF203" w:rsidR="00FD7ADC" w:rsidRDefault="00FD7ADC" w:rsidP="00FD7ADC">
      <w:pPr>
        <w:rPr>
          <w:rFonts w:ascii="Courier New" w:hAnsi="Courier New" w:cs="Courier New"/>
        </w:rPr>
      </w:pPr>
    </w:p>
    <w:p w14:paraId="23CD4026" w14:textId="7CAE72C6" w:rsidR="00FD7ADC" w:rsidRPr="00FD7ADC" w:rsidRDefault="00FD7ADC" w:rsidP="00FD7ADC">
      <w:pPr>
        <w:pStyle w:val="Paragraphedeliste"/>
        <w:numPr>
          <w:ilvl w:val="0"/>
          <w:numId w:val="6"/>
        </w:numPr>
      </w:pPr>
      <w:r>
        <w:t>Regarder son contenu, c</w:t>
      </w:r>
      <w:r w:rsidR="00DD5D81">
        <w:t>’</w:t>
      </w:r>
      <w:r>
        <w:t>est en TSX avec JSX mais on peut décoder / modifier des éléments</w:t>
      </w:r>
    </w:p>
    <w:p w14:paraId="160E9227" w14:textId="48099678" w:rsidR="00475893" w:rsidRDefault="00475893" w:rsidP="00475893">
      <w:pPr>
        <w:pStyle w:val="Sansinterligne"/>
      </w:pPr>
    </w:p>
    <w:p w14:paraId="32DE4B31" w14:textId="21692C75" w:rsidR="00475893" w:rsidRDefault="00475893" w:rsidP="00475893">
      <w:pPr>
        <w:pStyle w:val="Sansinterligne"/>
      </w:pPr>
    </w:p>
    <w:p w14:paraId="5ADB3AFA" w14:textId="277264AF" w:rsidR="00FD7ADC" w:rsidRDefault="00FD7ADC" w:rsidP="00475893">
      <w:pPr>
        <w:pStyle w:val="Sansinterligne"/>
      </w:pPr>
    </w:p>
    <w:p w14:paraId="6A8D5B93" w14:textId="4BFEF39D" w:rsidR="00FD7ADC" w:rsidRDefault="00FD7ADC" w:rsidP="00475893">
      <w:pPr>
        <w:pStyle w:val="Sansinterligne"/>
      </w:pPr>
    </w:p>
    <w:p w14:paraId="0ED4A661" w14:textId="78F054A5" w:rsidR="00FD7ADC" w:rsidRPr="00DD5D81" w:rsidRDefault="00DD5D81" w:rsidP="00475893">
      <w:pPr>
        <w:pStyle w:val="Sansinterligne"/>
        <w:rPr>
          <w:rFonts w:ascii="Lato" w:hAnsi="Lato"/>
          <w:sz w:val="24"/>
          <w:szCs w:val="16"/>
        </w:rPr>
      </w:pPr>
      <w:r w:rsidRPr="00DD5D81">
        <w:rPr>
          <w:rFonts w:ascii="Lato" w:hAnsi="Lato"/>
          <w:sz w:val="24"/>
          <w:szCs w:val="16"/>
        </w:rPr>
        <w:t>Dossier components</w:t>
      </w:r>
      <w:r>
        <w:rPr>
          <w:rFonts w:ascii="Lato" w:hAnsi="Lato"/>
          <w:sz w:val="24"/>
          <w:szCs w:val="16"/>
        </w:rPr>
        <w:t> </w:t>
      </w:r>
      <w:r w:rsidRPr="00DD5D81">
        <w:rPr>
          <w:rFonts w:ascii="Lato" w:hAnsi="Lato"/>
          <w:sz w:val="24"/>
          <w:szCs w:val="16"/>
        </w:rPr>
        <w:t>:</w:t>
      </w:r>
      <w:r w:rsidR="00EE2CBE">
        <w:rPr>
          <w:rFonts w:ascii="Lato" w:hAnsi="Lato"/>
          <w:sz w:val="24"/>
          <w:szCs w:val="16"/>
        </w:rPr>
        <w:t xml:space="preserve"> Comprend des fichiers comprenant des composants qui sont exportés pour être utiliser dans le projet.</w:t>
      </w:r>
    </w:p>
    <w:p w14:paraId="294EA36E" w14:textId="77777777" w:rsidR="00DD5D81" w:rsidRDefault="00DD5D81" w:rsidP="00475893">
      <w:pPr>
        <w:pStyle w:val="Sansinterligne"/>
      </w:pPr>
    </w:p>
    <w:p w14:paraId="682D75A9" w14:textId="77777777" w:rsidR="00DD5D81" w:rsidRDefault="00DD5D81" w:rsidP="00475893">
      <w:pPr>
        <w:pStyle w:val="Sansinterligne"/>
      </w:pPr>
    </w:p>
    <w:p w14:paraId="7D5C75EF" w14:textId="0101AAE6" w:rsidR="00FD7ADC" w:rsidRDefault="00104451" w:rsidP="00104451">
      <w:proofErr w:type="gramStart"/>
      <w:r>
        <w:t>fichier</w:t>
      </w:r>
      <w:proofErr w:type="gramEnd"/>
      <w:r>
        <w:t xml:space="preserve"> </w:t>
      </w:r>
      <w:proofErr w:type="spellStart"/>
      <w:r w:rsidRPr="00104451">
        <w:rPr>
          <w:rFonts w:ascii="Courier New" w:hAnsi="Courier New" w:cs="Courier New"/>
        </w:rPr>
        <w:t>App.json</w:t>
      </w:r>
      <w:proofErr w:type="spellEnd"/>
      <w:r w:rsidR="00DD5D81">
        <w:rPr>
          <w:rFonts w:ascii="Courier New" w:hAnsi="Courier New" w:cs="Courier New"/>
        </w:rPr>
        <w:t> </w:t>
      </w:r>
      <w:r>
        <w:t>:</w:t>
      </w:r>
      <w:r w:rsidR="00EE2CBE">
        <w:t xml:space="preserve"> Nom de l’app peut être modifier dans ce fichier, l’équivalent du fichier </w:t>
      </w:r>
      <w:proofErr w:type="spellStart"/>
      <w:r w:rsidR="00EE2CBE">
        <w:t>manifest</w:t>
      </w:r>
      <w:proofErr w:type="spellEnd"/>
      <w:r w:rsidR="00EE2CBE">
        <w:t xml:space="preserve"> de </w:t>
      </w:r>
      <w:proofErr w:type="spellStart"/>
      <w:r w:rsidR="00EE2CBE">
        <w:t>android</w:t>
      </w:r>
      <w:proofErr w:type="spellEnd"/>
      <w:r w:rsidR="00EE2CBE">
        <w:t xml:space="preserve"> studio.</w:t>
      </w:r>
    </w:p>
    <w:p w14:paraId="32EBA932" w14:textId="15C6A541" w:rsidR="00FD7ADC" w:rsidRDefault="00FD7ADC" w:rsidP="00475893">
      <w:pPr>
        <w:pStyle w:val="Sansinterligne"/>
      </w:pPr>
    </w:p>
    <w:p w14:paraId="00BE6A09" w14:textId="23F69052" w:rsidR="00FD7ADC" w:rsidRDefault="00FD7ADC" w:rsidP="00475893">
      <w:pPr>
        <w:pStyle w:val="Sansinterligne"/>
      </w:pPr>
    </w:p>
    <w:p w14:paraId="450B6458" w14:textId="4F33A8C3" w:rsidR="00FD7ADC" w:rsidRDefault="00FD7ADC" w:rsidP="00475893">
      <w:pPr>
        <w:pStyle w:val="Sansinterligne"/>
      </w:pPr>
    </w:p>
    <w:p w14:paraId="0BDE0D58" w14:textId="60B2ADE7" w:rsidR="00104451" w:rsidRDefault="00104451" w:rsidP="00475893">
      <w:pPr>
        <w:pStyle w:val="Sansinterligne"/>
      </w:pPr>
    </w:p>
    <w:p w14:paraId="366EE40B" w14:textId="572F5662" w:rsidR="00104451" w:rsidRDefault="00104451" w:rsidP="00475893">
      <w:pPr>
        <w:pStyle w:val="Sansinterligne"/>
      </w:pPr>
    </w:p>
    <w:p w14:paraId="4E11C604" w14:textId="1AE66E2F" w:rsidR="00104451" w:rsidRDefault="00104451" w:rsidP="00475893">
      <w:pPr>
        <w:pStyle w:val="Sansinterligne"/>
      </w:pPr>
    </w:p>
    <w:p w14:paraId="151DB5AD" w14:textId="4D720495" w:rsidR="00104451" w:rsidRDefault="00104451" w:rsidP="00104451">
      <w:pPr>
        <w:pStyle w:val="Titre2"/>
      </w:pPr>
      <w:r>
        <w:t>Un premier composant</w:t>
      </w:r>
      <w:r w:rsidR="00DD5D81">
        <w:t> </w:t>
      </w:r>
      <w:r>
        <w:t>:</w:t>
      </w:r>
    </w:p>
    <w:p w14:paraId="5DD8C0BD" w14:textId="5F66FEA1" w:rsidR="00104451" w:rsidRDefault="00104451" w:rsidP="00104451"/>
    <w:p w14:paraId="0D435CE1" w14:textId="679CFF88" w:rsidR="00104451" w:rsidRDefault="00104451" w:rsidP="00104451">
      <w:pPr>
        <w:pStyle w:val="Paragraphedeliste"/>
        <w:numPr>
          <w:ilvl w:val="0"/>
          <w:numId w:val="6"/>
        </w:numPr>
      </w:pPr>
      <w:r>
        <w:t xml:space="preserve">On peut utiliser des composants </w:t>
      </w:r>
      <w:proofErr w:type="spellStart"/>
      <w:r>
        <w:t>React</w:t>
      </w:r>
      <w:proofErr w:type="spellEnd"/>
      <w:r>
        <w:t xml:space="preserve"> Native </w:t>
      </w:r>
      <w:proofErr w:type="spellStart"/>
      <w:r>
        <w:t>pré-établis</w:t>
      </w:r>
      <w:proofErr w:type="spellEnd"/>
      <w:r>
        <w:t xml:space="preserve"> ou cré</w:t>
      </w:r>
      <w:r w:rsidR="00DD5D81">
        <w:t>e</w:t>
      </w:r>
      <w:r>
        <w:t xml:space="preserve">r les nôtres composés de ces composants </w:t>
      </w:r>
      <w:proofErr w:type="spellStart"/>
      <w:r>
        <w:t>pré-établis</w:t>
      </w:r>
      <w:proofErr w:type="spellEnd"/>
    </w:p>
    <w:p w14:paraId="0B9C4548" w14:textId="27EF6F75" w:rsidR="00104451" w:rsidRDefault="00104451" w:rsidP="00104451">
      <w:pPr>
        <w:pStyle w:val="Paragraphedeliste"/>
        <w:numPr>
          <w:ilvl w:val="0"/>
          <w:numId w:val="6"/>
        </w:numPr>
      </w:pPr>
      <w:r>
        <w:t xml:space="preserve">Les composants peuvent être des composants de classe ou des composants fonctionnels </w:t>
      </w:r>
      <w:proofErr w:type="gramStart"/>
      <w:r>
        <w:t>( provenant</w:t>
      </w:r>
      <w:proofErr w:type="gramEnd"/>
      <w:r>
        <w:t xml:space="preserve"> d</w:t>
      </w:r>
      <w:r w:rsidR="00DD5D81">
        <w:t>’</w:t>
      </w:r>
      <w:r>
        <w:t>une fonction )</w:t>
      </w:r>
    </w:p>
    <w:p w14:paraId="00B80C46" w14:textId="18CC6FCF" w:rsidR="00104451" w:rsidRDefault="00104451" w:rsidP="00104451">
      <w:pPr>
        <w:pStyle w:val="Paragraphedeliste"/>
        <w:numPr>
          <w:ilvl w:val="0"/>
          <w:numId w:val="6"/>
        </w:numPr>
      </w:pPr>
      <w:r>
        <w:t xml:space="preserve">On va retirer le code par défaut du fichier </w:t>
      </w:r>
      <w:proofErr w:type="spellStart"/>
      <w:r>
        <w:t>tsx</w:t>
      </w:r>
      <w:proofErr w:type="spellEnd"/>
      <w:r>
        <w:t xml:space="preserve"> et créer un composant sans état </w:t>
      </w:r>
      <w:proofErr w:type="gramStart"/>
      <w:r>
        <w:t xml:space="preserve">( </w:t>
      </w:r>
      <w:proofErr w:type="spellStart"/>
      <w:r>
        <w:t>stateless</w:t>
      </w:r>
      <w:proofErr w:type="spellEnd"/>
      <w:proofErr w:type="gramEnd"/>
      <w:r>
        <w:t xml:space="preserve"> ) simple.</w:t>
      </w:r>
    </w:p>
    <w:p w14:paraId="69469EFC" w14:textId="77777777" w:rsidR="00DD5D81" w:rsidRDefault="00DD5D81" w:rsidP="00DD5D81"/>
    <w:p w14:paraId="50C01F16" w14:textId="228D095C" w:rsidR="00DD5D81" w:rsidRDefault="00DD5D81" w:rsidP="00DD5D81">
      <w:pPr>
        <w:pStyle w:val="Titre2"/>
      </w:pPr>
      <w:r>
        <w:t>Pour repartir avec un projet quasi-vide à partir de notre projet initial</w:t>
      </w:r>
    </w:p>
    <w:p w14:paraId="5960C8AF" w14:textId="77777777" w:rsidR="00DD5D81" w:rsidRDefault="00DD5D81" w:rsidP="00DD5D81"/>
    <w:p w14:paraId="75EA13FD" w14:textId="30B5F72B" w:rsidR="00104451" w:rsidRDefault="00DD5D81" w:rsidP="00DD5D81">
      <w:pPr>
        <w:pStyle w:val="Paragraphedeliste"/>
        <w:numPr>
          <w:ilvl w:val="0"/>
          <w:numId w:val="11"/>
        </w:numPr>
      </w:pPr>
      <w:r>
        <w:t xml:space="preserve">Fermer le dossier sur </w:t>
      </w:r>
      <w:proofErr w:type="spellStart"/>
      <w:r>
        <w:t>VSCode</w:t>
      </w:r>
      <w:proofErr w:type="spellEnd"/>
      <w:r>
        <w:t xml:space="preserve"> </w:t>
      </w:r>
    </w:p>
    <w:p w14:paraId="2D31F1E7" w14:textId="3D77F193" w:rsidR="00DD5D81" w:rsidRDefault="00DD5D81" w:rsidP="00DD5D81">
      <w:pPr>
        <w:pStyle w:val="Paragraphedeliste"/>
        <w:numPr>
          <w:ilvl w:val="0"/>
          <w:numId w:val="11"/>
        </w:numPr>
      </w:pPr>
      <w:r>
        <w:t>Dans un nouveau terminal, pointer sur le dossier de notre projet</w:t>
      </w:r>
    </w:p>
    <w:p w14:paraId="42697BE5" w14:textId="352B1FBF" w:rsidR="00DD5D81" w:rsidRPr="00DD5D81" w:rsidRDefault="00DD5D81" w:rsidP="00DD5D81">
      <w:pPr>
        <w:pStyle w:val="Paragraphedeliste"/>
        <w:numPr>
          <w:ilvl w:val="0"/>
          <w:numId w:val="11"/>
        </w:numPr>
        <w:rPr>
          <w:b/>
          <w:bCs/>
          <w:lang w:val="en-CA"/>
        </w:rPr>
      </w:pPr>
      <w:r w:rsidRPr="00DD5D81">
        <w:rPr>
          <w:b/>
          <w:bCs/>
          <w:lang w:val="en-CA"/>
        </w:rPr>
        <w:t xml:space="preserve">Taper </w:t>
      </w:r>
      <w:proofErr w:type="spellStart"/>
      <w:r w:rsidRPr="00DD5D81">
        <w:rPr>
          <w:b/>
          <w:bCs/>
          <w:lang w:val="en-CA"/>
        </w:rPr>
        <w:t>npm</w:t>
      </w:r>
      <w:proofErr w:type="spellEnd"/>
      <w:r w:rsidRPr="00DD5D81">
        <w:rPr>
          <w:b/>
          <w:bCs/>
          <w:lang w:val="en-CA"/>
        </w:rPr>
        <w:t xml:space="preserve"> run reset-</w:t>
      </w:r>
      <w:proofErr w:type="gramStart"/>
      <w:r w:rsidRPr="00DD5D81">
        <w:rPr>
          <w:b/>
          <w:bCs/>
          <w:lang w:val="en-CA"/>
        </w:rPr>
        <w:t>project</w:t>
      </w:r>
      <w:proofErr w:type="gramEnd"/>
    </w:p>
    <w:p w14:paraId="18DA9538" w14:textId="3EFFAD4E" w:rsidR="00DD5D81" w:rsidRDefault="00DD5D81" w:rsidP="00DD5D81">
      <w:pPr>
        <w:pStyle w:val="Paragraphedeliste"/>
        <w:numPr>
          <w:ilvl w:val="0"/>
          <w:numId w:val="11"/>
        </w:numPr>
      </w:pPr>
      <w:r w:rsidRPr="00DD5D81">
        <w:t>Ouvrir le projet à n</w:t>
      </w:r>
      <w:r>
        <w:t xml:space="preserve">ouveau dans VS Code. </w:t>
      </w:r>
    </w:p>
    <w:p w14:paraId="63CC28B3" w14:textId="7C923964" w:rsidR="00DD5D81" w:rsidRDefault="00DD5D81" w:rsidP="00DD5D81">
      <w:pPr>
        <w:pStyle w:val="Paragraphedeliste"/>
        <w:numPr>
          <w:ilvl w:val="0"/>
          <w:numId w:val="11"/>
        </w:numPr>
      </w:pPr>
      <w:r>
        <w:t xml:space="preserve">Dans un nouveau terminal, faire </w:t>
      </w:r>
      <w:proofErr w:type="spellStart"/>
      <w:r>
        <w:t>npx</w:t>
      </w:r>
      <w:proofErr w:type="spellEnd"/>
      <w:r>
        <w:t xml:space="preserve"> expo start, puis a </w:t>
      </w:r>
      <w:proofErr w:type="gramStart"/>
      <w:r>
        <w:t>( pour</w:t>
      </w:r>
      <w:proofErr w:type="gramEnd"/>
      <w:r>
        <w:t xml:space="preserve"> rouler sur </w:t>
      </w:r>
      <w:proofErr w:type="spellStart"/>
      <w:r>
        <w:t>android</w:t>
      </w:r>
      <w:proofErr w:type="spellEnd"/>
      <w:r>
        <w:t xml:space="preserve"> ) , puis r ( pour recharger l’app ) </w:t>
      </w:r>
    </w:p>
    <w:p w14:paraId="65A5DF6E" w14:textId="13D03656" w:rsidR="00DD5D81" w:rsidRDefault="00DD5D81" w:rsidP="00DD5D81">
      <w:pPr>
        <w:pStyle w:val="Paragraphedeliste"/>
        <w:numPr>
          <w:ilvl w:val="0"/>
          <w:numId w:val="11"/>
        </w:numPr>
      </w:pPr>
      <w:r>
        <w:t>Vous devriez voir ceci :</w:t>
      </w:r>
    </w:p>
    <w:p w14:paraId="519A16CC" w14:textId="77777777" w:rsidR="00DD5D81" w:rsidRDefault="00DD5D81" w:rsidP="00DD5D81">
      <w:pPr>
        <w:pStyle w:val="Paragraphedeliste"/>
      </w:pPr>
    </w:p>
    <w:p w14:paraId="2BA1EEF9" w14:textId="7AEEA150" w:rsidR="00DD5D81" w:rsidRPr="00DD5D81" w:rsidRDefault="00DD5D81" w:rsidP="00DD5D81">
      <w:pPr>
        <w:pStyle w:val="Paragraphedeliste"/>
        <w:jc w:val="center"/>
      </w:pPr>
      <w:r>
        <w:rPr>
          <w:noProof/>
        </w:rPr>
        <w:lastRenderedPageBreak/>
        <w:drawing>
          <wp:inline distT="0" distB="0" distL="0" distR="0" wp14:anchorId="2FAF7C84" wp14:editId="50164CA9">
            <wp:extent cx="1990725" cy="4226011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2940" cy="42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C2F8" w14:textId="6E5294EC" w:rsidR="00104451" w:rsidRPr="00DD5D81" w:rsidRDefault="00104451" w:rsidP="00104451"/>
    <w:p w14:paraId="7128235C" w14:textId="16A61A3D" w:rsidR="00F9098C" w:rsidRDefault="00F9098C" w:rsidP="00104451">
      <w:r>
        <w:t>Soit un composant simple ne contenant que le titre d'une chanson</w:t>
      </w:r>
    </w:p>
    <w:p w14:paraId="6B7F1191" w14:textId="04D1E675" w:rsidR="00F9098C" w:rsidRDefault="00F9098C" w:rsidP="00104451"/>
    <w:p w14:paraId="0382D6DF" w14:textId="33019522" w:rsidR="00F9098C" w:rsidRDefault="00AB437F" w:rsidP="00104451">
      <w:r>
        <w:t>Trouvez le fichier</w:t>
      </w:r>
      <w:r w:rsidR="00F9098C">
        <w:t xml:space="preserve"> </w:t>
      </w:r>
      <w:proofErr w:type="spellStart"/>
      <w:r>
        <w:rPr>
          <w:rFonts w:ascii="Courier New" w:hAnsi="Courier New" w:cs="Courier New"/>
        </w:rPr>
        <w:t>index</w:t>
      </w:r>
      <w:r w:rsidR="00F9098C" w:rsidRPr="00CD5E1C">
        <w:rPr>
          <w:rFonts w:ascii="Courier New" w:hAnsi="Courier New" w:cs="Courier New"/>
        </w:rPr>
        <w:t>.tsx</w:t>
      </w:r>
      <w:proofErr w:type="spellEnd"/>
      <w:r w:rsidR="00F9098C">
        <w:t xml:space="preserve">, changer l'extension pour </w:t>
      </w:r>
      <w:r>
        <w:rPr>
          <w:rFonts w:ascii="Courier New" w:hAnsi="Courier New" w:cs="Courier New"/>
        </w:rPr>
        <w:t>index</w:t>
      </w:r>
      <w:r w:rsidR="00F9098C" w:rsidRPr="00CD5E1C">
        <w:rPr>
          <w:rFonts w:ascii="Courier New" w:hAnsi="Courier New" w:cs="Courier New"/>
        </w:rPr>
        <w:t>.js</w:t>
      </w:r>
      <w:r w:rsidR="00F9098C">
        <w:t xml:space="preserve"> </w:t>
      </w:r>
      <w:proofErr w:type="gramStart"/>
      <w:r w:rsidR="00F9098C">
        <w:t>( on</w:t>
      </w:r>
      <w:proofErr w:type="gramEnd"/>
      <w:r w:rsidR="00F9098C">
        <w:t xml:space="preserve"> va travaille</w:t>
      </w:r>
      <w:r>
        <w:t>r</w:t>
      </w:r>
      <w:r w:rsidR="00F9098C">
        <w:t xml:space="preserve"> en JavaScript plutôt qu'en </w:t>
      </w:r>
      <w:proofErr w:type="spellStart"/>
      <w:r w:rsidR="00F9098C">
        <w:t>TypeScript</w:t>
      </w:r>
      <w:proofErr w:type="spellEnd"/>
      <w:r w:rsidR="00F9098C">
        <w:t xml:space="preserve"> dans ce cours )</w:t>
      </w:r>
    </w:p>
    <w:p w14:paraId="354C3065" w14:textId="46E97539" w:rsidR="00F9098C" w:rsidRDefault="00F9098C" w:rsidP="00104451"/>
    <w:p w14:paraId="0542E015" w14:textId="77777777" w:rsidR="00F9098C" w:rsidRPr="00104451" w:rsidRDefault="00F9098C" w:rsidP="00104451"/>
    <w:p w14:paraId="44C69CF1" w14:textId="2BE02ED9" w:rsidR="00104451" w:rsidRDefault="00D65EDB" w:rsidP="00D65EDB">
      <w:pPr>
        <w:pStyle w:val="Titre2"/>
      </w:pPr>
      <w:r w:rsidRPr="00D65EDB">
        <w:t xml:space="preserve">Exercice </w:t>
      </w:r>
      <w:r w:rsidR="009B3E3E" w:rsidRPr="00D65EDB">
        <w:t>Créons un composant Chanson, de façon fonctionnelle d'abord, et avec une classe ensuite.</w:t>
      </w:r>
      <w:r w:rsidR="009B3E3E">
        <w:t xml:space="preserve"> Prenez des notes !</w:t>
      </w:r>
    </w:p>
    <w:p w14:paraId="6FBBDF6E" w14:textId="157776ED" w:rsidR="009B3E3E" w:rsidRDefault="009B3E3E" w:rsidP="009B3E3E"/>
    <w:p w14:paraId="231A0E3C" w14:textId="495396FA" w:rsidR="009B3E3E" w:rsidRDefault="00286117" w:rsidP="009B3E3E">
      <w:r>
        <w:t>Composant fonctionnel :</w:t>
      </w:r>
    </w:p>
    <w:p w14:paraId="26D3D7BA" w14:textId="2807CB6B" w:rsidR="00286117" w:rsidRDefault="00286117" w:rsidP="009B3E3E"/>
    <w:p w14:paraId="70C2B2FC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30308">
        <w:rPr>
          <w:rFonts w:ascii="Consolas" w:eastAsia="Times New Roman" w:hAnsi="Consolas" w:cs="Times New Roman"/>
          <w:color w:val="6A9955"/>
          <w:sz w:val="21"/>
          <w:szCs w:val="21"/>
          <w:lang w:eastAsia="fr-CA"/>
        </w:rPr>
        <w:t xml:space="preserve">// COMPOSANT FONTIONNEL -&gt; </w:t>
      </w:r>
      <w:proofErr w:type="gramStart"/>
      <w:r w:rsidRPr="00D30308">
        <w:rPr>
          <w:rFonts w:ascii="Consolas" w:eastAsia="Times New Roman" w:hAnsi="Consolas" w:cs="Times New Roman"/>
          <w:color w:val="6A9955"/>
          <w:sz w:val="21"/>
          <w:szCs w:val="21"/>
          <w:lang w:eastAsia="fr-CA"/>
        </w:rPr>
        <w:t>[ Parce</w:t>
      </w:r>
      <w:proofErr w:type="gramEnd"/>
      <w:r w:rsidRPr="00D30308">
        <w:rPr>
          <w:rFonts w:ascii="Consolas" w:eastAsia="Times New Roman" w:hAnsi="Consolas" w:cs="Times New Roman"/>
          <w:color w:val="6A9955"/>
          <w:sz w:val="21"/>
          <w:szCs w:val="21"/>
          <w:lang w:eastAsia="fr-CA"/>
        </w:rPr>
        <w:t xml:space="preserve"> qu'il vient d'une fonction ]</w:t>
      </w:r>
    </w:p>
    <w:p w14:paraId="78595120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30308">
        <w:rPr>
          <w:rFonts w:ascii="Consolas" w:eastAsia="Times New Roman" w:hAnsi="Consolas" w:cs="Times New Roman"/>
          <w:color w:val="6A9955"/>
          <w:sz w:val="21"/>
          <w:szCs w:val="21"/>
          <w:lang w:val="en-CA" w:eastAsia="fr-CA"/>
        </w:rPr>
        <w:t xml:space="preserve">// export default function </w:t>
      </w:r>
      <w:proofErr w:type="gramStart"/>
      <w:r w:rsidRPr="00D30308">
        <w:rPr>
          <w:rFonts w:ascii="Consolas" w:eastAsia="Times New Roman" w:hAnsi="Consolas" w:cs="Times New Roman"/>
          <w:color w:val="6A9955"/>
          <w:sz w:val="21"/>
          <w:szCs w:val="21"/>
          <w:lang w:val="en-CA" w:eastAsia="fr-CA"/>
        </w:rPr>
        <w:t>Index(</w:t>
      </w:r>
      <w:proofErr w:type="gramEnd"/>
      <w:r w:rsidRPr="00D30308">
        <w:rPr>
          <w:rFonts w:ascii="Consolas" w:eastAsia="Times New Roman" w:hAnsi="Consolas" w:cs="Times New Roman"/>
          <w:color w:val="6A9955"/>
          <w:sz w:val="21"/>
          <w:szCs w:val="21"/>
          <w:lang w:val="en-CA" w:eastAsia="fr-CA"/>
        </w:rPr>
        <w:t>) {</w:t>
      </w:r>
    </w:p>
    <w:p w14:paraId="158A21E7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30308">
        <w:rPr>
          <w:rFonts w:ascii="Consolas" w:eastAsia="Times New Roman" w:hAnsi="Consolas" w:cs="Times New Roman"/>
          <w:color w:val="6A9955"/>
          <w:sz w:val="21"/>
          <w:szCs w:val="21"/>
          <w:lang w:val="en-CA" w:eastAsia="fr-CA"/>
        </w:rPr>
        <w:t xml:space="preserve">//   const NOM = "Maneater - </w:t>
      </w:r>
      <w:proofErr w:type="spellStart"/>
      <w:r w:rsidRPr="00D30308">
        <w:rPr>
          <w:rFonts w:ascii="Consolas" w:eastAsia="Times New Roman" w:hAnsi="Consolas" w:cs="Times New Roman"/>
          <w:color w:val="6A9955"/>
          <w:sz w:val="21"/>
          <w:szCs w:val="21"/>
          <w:lang w:val="en-CA" w:eastAsia="fr-CA"/>
        </w:rPr>
        <w:t>Timbaland</w:t>
      </w:r>
      <w:proofErr w:type="spellEnd"/>
      <w:r w:rsidRPr="00D30308">
        <w:rPr>
          <w:rFonts w:ascii="Consolas" w:eastAsia="Times New Roman" w:hAnsi="Consolas" w:cs="Times New Roman"/>
          <w:color w:val="6A9955"/>
          <w:sz w:val="21"/>
          <w:szCs w:val="21"/>
          <w:lang w:val="en-CA" w:eastAsia="fr-CA"/>
        </w:rPr>
        <w:t>"</w:t>
      </w:r>
    </w:p>
    <w:p w14:paraId="6F435655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30308">
        <w:rPr>
          <w:rFonts w:ascii="Consolas" w:eastAsia="Times New Roman" w:hAnsi="Consolas" w:cs="Times New Roman"/>
          <w:color w:val="6A9955"/>
          <w:sz w:val="21"/>
          <w:szCs w:val="21"/>
          <w:lang w:val="en-CA" w:eastAsia="fr-CA"/>
        </w:rPr>
        <w:t>//   return (</w:t>
      </w:r>
    </w:p>
    <w:p w14:paraId="0553FCA9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30308">
        <w:rPr>
          <w:rFonts w:ascii="Consolas" w:eastAsia="Times New Roman" w:hAnsi="Consolas" w:cs="Times New Roman"/>
          <w:color w:val="6A9955"/>
          <w:sz w:val="21"/>
          <w:szCs w:val="21"/>
          <w:lang w:val="en-CA" w:eastAsia="fr-CA"/>
        </w:rPr>
        <w:t>//     &lt;View&gt;</w:t>
      </w:r>
    </w:p>
    <w:p w14:paraId="02108397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30308">
        <w:rPr>
          <w:rFonts w:ascii="Consolas" w:eastAsia="Times New Roman" w:hAnsi="Consolas" w:cs="Times New Roman"/>
          <w:color w:val="6A9955"/>
          <w:sz w:val="21"/>
          <w:szCs w:val="21"/>
          <w:lang w:val="en-CA" w:eastAsia="fr-CA"/>
        </w:rPr>
        <w:t>//       &lt;Text&gt;{NOM}&lt;/Text&gt;</w:t>
      </w:r>
    </w:p>
    <w:p w14:paraId="4E94E111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30308">
        <w:rPr>
          <w:rFonts w:ascii="Consolas" w:eastAsia="Times New Roman" w:hAnsi="Consolas" w:cs="Times New Roman"/>
          <w:color w:val="6A9955"/>
          <w:sz w:val="21"/>
          <w:szCs w:val="21"/>
          <w:lang w:eastAsia="fr-CA"/>
        </w:rPr>
        <w:t>//     &lt;/</w:t>
      </w:r>
      <w:proofErr w:type="spellStart"/>
      <w:r w:rsidRPr="00D30308">
        <w:rPr>
          <w:rFonts w:ascii="Consolas" w:eastAsia="Times New Roman" w:hAnsi="Consolas" w:cs="Times New Roman"/>
          <w:color w:val="6A9955"/>
          <w:sz w:val="21"/>
          <w:szCs w:val="21"/>
          <w:lang w:eastAsia="fr-CA"/>
        </w:rPr>
        <w:t>View</w:t>
      </w:r>
      <w:proofErr w:type="spellEnd"/>
      <w:r w:rsidRPr="00D30308">
        <w:rPr>
          <w:rFonts w:ascii="Consolas" w:eastAsia="Times New Roman" w:hAnsi="Consolas" w:cs="Times New Roman"/>
          <w:color w:val="6A9955"/>
          <w:sz w:val="21"/>
          <w:szCs w:val="21"/>
          <w:lang w:eastAsia="fr-CA"/>
        </w:rPr>
        <w:t>&gt;</w:t>
      </w:r>
    </w:p>
    <w:p w14:paraId="408B1F45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30308">
        <w:rPr>
          <w:rFonts w:ascii="Consolas" w:eastAsia="Times New Roman" w:hAnsi="Consolas" w:cs="Times New Roman"/>
          <w:color w:val="6A9955"/>
          <w:sz w:val="21"/>
          <w:szCs w:val="21"/>
          <w:lang w:eastAsia="fr-CA"/>
        </w:rPr>
        <w:t>//   );</w:t>
      </w:r>
    </w:p>
    <w:p w14:paraId="02B010C6" w14:textId="0A7B0DF1" w:rsidR="00822DCE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30308">
        <w:rPr>
          <w:rFonts w:ascii="Consolas" w:eastAsia="Times New Roman" w:hAnsi="Consolas" w:cs="Times New Roman"/>
          <w:color w:val="6A9955"/>
          <w:sz w:val="21"/>
          <w:szCs w:val="21"/>
          <w:lang w:eastAsia="fr-CA"/>
        </w:rPr>
        <w:t>// }</w:t>
      </w:r>
    </w:p>
    <w:p w14:paraId="4C9BCF76" w14:textId="77777777" w:rsidR="00822DCE" w:rsidRDefault="00822DCE" w:rsidP="009B3E3E"/>
    <w:p w14:paraId="0C26F35B" w14:textId="2D2C9CF0" w:rsidR="00286117" w:rsidRDefault="00286117" w:rsidP="009B3E3E">
      <w:r>
        <w:t xml:space="preserve">Composant fonctionnel </w:t>
      </w:r>
      <w:proofErr w:type="gramStart"/>
      <w:r>
        <w:t xml:space="preserve">( </w:t>
      </w:r>
      <w:proofErr w:type="spellStart"/>
      <w:r>
        <w:t>arrow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) :</w:t>
      </w:r>
    </w:p>
    <w:p w14:paraId="238D7397" w14:textId="04982E84" w:rsidR="00286117" w:rsidRDefault="00286117" w:rsidP="009B3E3E"/>
    <w:p w14:paraId="683CE1FA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30308">
        <w:rPr>
          <w:rFonts w:ascii="Consolas" w:eastAsia="Times New Roman" w:hAnsi="Consolas" w:cs="Times New Roman"/>
          <w:color w:val="6A9955"/>
          <w:sz w:val="21"/>
          <w:szCs w:val="21"/>
          <w:lang w:eastAsia="fr-CA"/>
        </w:rPr>
        <w:t>// COMPOSANT FONCTIONNEL AVEC ARROW FONCTION</w:t>
      </w:r>
    </w:p>
    <w:p w14:paraId="02B610CF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proofErr w:type="spellStart"/>
      <w:proofErr w:type="gramStart"/>
      <w:r w:rsidRPr="00D30308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const</w:t>
      </w:r>
      <w:proofErr w:type="spellEnd"/>
      <w:proofErr w:type="gramEnd"/>
      <w:r w:rsidRPr="00D30308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D30308">
        <w:rPr>
          <w:rFonts w:ascii="Consolas" w:eastAsia="Times New Roman" w:hAnsi="Consolas" w:cs="Times New Roman"/>
          <w:color w:val="DCDCAA"/>
          <w:sz w:val="21"/>
          <w:szCs w:val="21"/>
          <w:lang w:eastAsia="fr-CA"/>
        </w:rPr>
        <w:t>CHANSON</w:t>
      </w: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D30308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() </w:t>
      </w:r>
      <w:r w:rsidRPr="00D30308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=&gt;</w:t>
      </w: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{</w:t>
      </w:r>
    </w:p>
    <w:p w14:paraId="1DAF98A3" w14:textId="77777777" w:rsidR="00D30308" w:rsidRPr="00DC4EE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DC4EE8">
        <w:rPr>
          <w:rFonts w:ascii="Consolas" w:eastAsia="Times New Roman" w:hAnsi="Consolas" w:cs="Times New Roman"/>
          <w:color w:val="4FC1FF"/>
          <w:sz w:val="21"/>
          <w:szCs w:val="21"/>
          <w:lang w:eastAsia="fr-CA"/>
        </w:rPr>
        <w:t>NOM</w:t>
      </w:r>
      <w:r w:rsidRPr="00DC4EE8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DC4EE8"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  <w:t>=</w:t>
      </w:r>
      <w:r w:rsidRPr="00DC4EE8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 </w:t>
      </w:r>
      <w:r w:rsidRPr="00DC4EE8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</w:t>
      </w:r>
      <w:proofErr w:type="spellStart"/>
      <w:r w:rsidRPr="00DC4EE8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Maneater</w:t>
      </w:r>
      <w:proofErr w:type="spellEnd"/>
      <w:r w:rsidRPr="00DC4EE8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 xml:space="preserve"> - </w:t>
      </w:r>
      <w:proofErr w:type="spellStart"/>
      <w:r w:rsidRPr="00DC4EE8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Timbaland</w:t>
      </w:r>
      <w:proofErr w:type="spellEnd"/>
      <w:r w:rsidRPr="00DC4EE8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"</w:t>
      </w:r>
    </w:p>
    <w:p w14:paraId="747F6AF9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C4EE8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 xml:space="preserve">  </w:t>
      </w:r>
      <w:r w:rsidRPr="00D30308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return</w:t>
      </w: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(</w:t>
      </w:r>
    </w:p>
    <w:p w14:paraId="5737C76B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D30308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D30308">
        <w:rPr>
          <w:rFonts w:ascii="Consolas" w:eastAsia="Times New Roman" w:hAnsi="Consolas" w:cs="Times New Roman"/>
          <w:color w:val="4EC9B0"/>
          <w:sz w:val="21"/>
          <w:szCs w:val="21"/>
          <w:lang w:val="en-CA" w:eastAsia="fr-CA"/>
        </w:rPr>
        <w:t>View</w:t>
      </w:r>
      <w:r w:rsidRPr="00D30308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11EA428B" w14:textId="77777777" w:rsidR="00D30308" w:rsidRPr="00DC4EE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  </w:t>
      </w:r>
      <w:r w:rsidRPr="00DC4EE8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</w:t>
      </w:r>
      <w:r w:rsidRPr="00DC4EE8">
        <w:rPr>
          <w:rFonts w:ascii="Consolas" w:eastAsia="Times New Roman" w:hAnsi="Consolas" w:cs="Times New Roman"/>
          <w:color w:val="4EC9B0"/>
          <w:sz w:val="21"/>
          <w:szCs w:val="21"/>
          <w:lang w:val="en-CA" w:eastAsia="fr-CA"/>
        </w:rPr>
        <w:t>Text</w:t>
      </w:r>
      <w:r w:rsidRPr="00DC4EE8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  <w:r w:rsidRPr="00DC4EE8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{</w:t>
      </w:r>
      <w:r w:rsidRPr="00DC4EE8">
        <w:rPr>
          <w:rFonts w:ascii="Consolas" w:eastAsia="Times New Roman" w:hAnsi="Consolas" w:cs="Times New Roman"/>
          <w:color w:val="4FC1FF"/>
          <w:sz w:val="21"/>
          <w:szCs w:val="21"/>
          <w:lang w:val="en-CA" w:eastAsia="fr-CA"/>
        </w:rPr>
        <w:t>NOM</w:t>
      </w:r>
      <w:r w:rsidRPr="00DC4EE8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}</w:t>
      </w:r>
      <w:r w:rsidRPr="00DC4EE8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&lt;/</w:t>
      </w:r>
      <w:r w:rsidRPr="00DC4EE8">
        <w:rPr>
          <w:rFonts w:ascii="Consolas" w:eastAsia="Times New Roman" w:hAnsi="Consolas" w:cs="Times New Roman"/>
          <w:color w:val="4EC9B0"/>
          <w:sz w:val="21"/>
          <w:szCs w:val="21"/>
          <w:lang w:val="en-CA" w:eastAsia="fr-CA"/>
        </w:rPr>
        <w:t>Text</w:t>
      </w:r>
      <w:r w:rsidRPr="00DC4EE8">
        <w:rPr>
          <w:rFonts w:ascii="Consolas" w:eastAsia="Times New Roman" w:hAnsi="Consolas" w:cs="Times New Roman"/>
          <w:color w:val="808080"/>
          <w:sz w:val="21"/>
          <w:szCs w:val="21"/>
          <w:lang w:val="en-CA" w:eastAsia="fr-CA"/>
        </w:rPr>
        <w:t>&gt;</w:t>
      </w:r>
    </w:p>
    <w:p w14:paraId="63078CD6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C4EE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D30308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proofErr w:type="spellStart"/>
      <w:r w:rsidRPr="00D30308">
        <w:rPr>
          <w:rFonts w:ascii="Consolas" w:eastAsia="Times New Roman" w:hAnsi="Consolas" w:cs="Times New Roman"/>
          <w:color w:val="4EC9B0"/>
          <w:sz w:val="21"/>
          <w:szCs w:val="21"/>
          <w:lang w:eastAsia="fr-CA"/>
        </w:rPr>
        <w:t>View</w:t>
      </w:r>
      <w:proofErr w:type="spellEnd"/>
      <w:r w:rsidRPr="00D30308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33B2CC61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);</w:t>
      </w:r>
    </w:p>
    <w:p w14:paraId="6D576885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}</w:t>
      </w:r>
    </w:p>
    <w:p w14:paraId="5D3D3C71" w14:textId="1144A7A0" w:rsidR="00286117" w:rsidRDefault="00286117" w:rsidP="009B3E3E"/>
    <w:p w14:paraId="11DF602C" w14:textId="4179308E" w:rsidR="00286117" w:rsidRDefault="00286117" w:rsidP="009B3E3E"/>
    <w:p w14:paraId="614896BE" w14:textId="38CBEB17" w:rsidR="00286117" w:rsidRDefault="00286117" w:rsidP="009B3E3E"/>
    <w:p w14:paraId="09F40C93" w14:textId="72930E1C" w:rsidR="00286117" w:rsidRDefault="00286117" w:rsidP="009B3E3E"/>
    <w:p w14:paraId="0E91368B" w14:textId="4C555DF5" w:rsidR="00286117" w:rsidRDefault="00286117" w:rsidP="009B3E3E">
      <w:r>
        <w:t>Composante de classe :</w:t>
      </w:r>
    </w:p>
    <w:p w14:paraId="67F57B01" w14:textId="4F7CCB99" w:rsidR="009B3E3E" w:rsidRDefault="009B3E3E" w:rsidP="009B3E3E"/>
    <w:p w14:paraId="596CC4B4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30308">
        <w:rPr>
          <w:rFonts w:ascii="Consolas" w:eastAsia="Times New Roman" w:hAnsi="Consolas" w:cs="Times New Roman"/>
          <w:color w:val="6A9955"/>
          <w:sz w:val="21"/>
          <w:szCs w:val="21"/>
          <w:lang w:eastAsia="fr-CA"/>
        </w:rPr>
        <w:t>// COMPOSANT FONCTIONNEL PAR CLASSE</w:t>
      </w:r>
    </w:p>
    <w:p w14:paraId="3CC31637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30308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class</w:t>
      </w: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D30308">
        <w:rPr>
          <w:rFonts w:ascii="Consolas" w:eastAsia="Times New Roman" w:hAnsi="Consolas" w:cs="Times New Roman"/>
          <w:color w:val="4EC9B0"/>
          <w:sz w:val="21"/>
          <w:szCs w:val="21"/>
          <w:lang w:val="en-CA" w:eastAsia="fr-CA"/>
        </w:rPr>
        <w:t>Chanson</w:t>
      </w: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D30308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extends</w:t>
      </w: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proofErr w:type="spellStart"/>
      <w:r w:rsidRPr="00D30308">
        <w:rPr>
          <w:rFonts w:ascii="Consolas" w:eastAsia="Times New Roman" w:hAnsi="Consolas" w:cs="Times New Roman"/>
          <w:color w:val="4EC9B0"/>
          <w:sz w:val="21"/>
          <w:szCs w:val="21"/>
          <w:lang w:val="en-CA" w:eastAsia="fr-CA"/>
        </w:rPr>
        <w:t>React</w:t>
      </w: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.</w:t>
      </w:r>
      <w:r w:rsidRPr="00D30308">
        <w:rPr>
          <w:rFonts w:ascii="Consolas" w:eastAsia="Times New Roman" w:hAnsi="Consolas" w:cs="Times New Roman"/>
          <w:color w:val="4EC9B0"/>
          <w:sz w:val="21"/>
          <w:szCs w:val="21"/>
          <w:lang w:val="en-CA" w:eastAsia="fr-CA"/>
        </w:rPr>
        <w:t>Component</w:t>
      </w:r>
      <w:proofErr w:type="spellEnd"/>
      <w:r w:rsidRPr="00D3030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{</w:t>
      </w:r>
    </w:p>
    <w:p w14:paraId="23381A3E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</w:t>
      </w:r>
      <w:proofErr w:type="gramStart"/>
      <w:r w:rsidRPr="00D30308">
        <w:rPr>
          <w:rFonts w:ascii="Consolas" w:eastAsia="Times New Roman" w:hAnsi="Consolas" w:cs="Times New Roman"/>
          <w:color w:val="DCDCAA"/>
          <w:sz w:val="21"/>
          <w:szCs w:val="21"/>
          <w:lang w:val="en-CA" w:eastAsia="fr-CA"/>
        </w:rPr>
        <w:t>render</w:t>
      </w: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(</w:t>
      </w:r>
      <w:proofErr w:type="gramEnd"/>
      <w:r w:rsidRPr="00D3030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>){</w:t>
      </w:r>
    </w:p>
    <w:p w14:paraId="3A538355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D30308">
        <w:rPr>
          <w:rFonts w:ascii="Consolas" w:eastAsia="Times New Roman" w:hAnsi="Consolas" w:cs="Times New Roman"/>
          <w:color w:val="569CD6"/>
          <w:sz w:val="21"/>
          <w:szCs w:val="21"/>
          <w:lang w:val="en-CA" w:eastAsia="fr-CA"/>
        </w:rPr>
        <w:t>const</w:t>
      </w: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D30308">
        <w:rPr>
          <w:rFonts w:ascii="Consolas" w:eastAsia="Times New Roman" w:hAnsi="Consolas" w:cs="Times New Roman"/>
          <w:color w:val="4FC1FF"/>
          <w:sz w:val="21"/>
          <w:szCs w:val="21"/>
          <w:lang w:val="en-CA" w:eastAsia="fr-CA"/>
        </w:rPr>
        <w:t>NOM</w:t>
      </w: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D30308">
        <w:rPr>
          <w:rFonts w:ascii="Consolas" w:eastAsia="Times New Roman" w:hAnsi="Consolas" w:cs="Times New Roman"/>
          <w:color w:val="D4D4D4"/>
          <w:sz w:val="21"/>
          <w:szCs w:val="21"/>
          <w:lang w:val="en-CA" w:eastAsia="fr-CA"/>
        </w:rPr>
        <w:t>=</w:t>
      </w: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</w:t>
      </w:r>
      <w:r w:rsidRPr="00D30308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 xml:space="preserve">"Maneater - </w:t>
      </w:r>
      <w:proofErr w:type="spellStart"/>
      <w:r w:rsidRPr="00D30308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Timbaland</w:t>
      </w:r>
      <w:proofErr w:type="spellEnd"/>
      <w:r w:rsidRPr="00D30308">
        <w:rPr>
          <w:rFonts w:ascii="Consolas" w:eastAsia="Times New Roman" w:hAnsi="Consolas" w:cs="Times New Roman"/>
          <w:color w:val="CE9178"/>
          <w:sz w:val="21"/>
          <w:szCs w:val="21"/>
          <w:lang w:val="en-CA" w:eastAsia="fr-CA"/>
        </w:rPr>
        <w:t>"</w:t>
      </w:r>
    </w:p>
    <w:p w14:paraId="30E2204F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</w:pP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</w:t>
      </w:r>
      <w:r w:rsidRPr="00D30308">
        <w:rPr>
          <w:rFonts w:ascii="Consolas" w:eastAsia="Times New Roman" w:hAnsi="Consolas" w:cs="Times New Roman"/>
          <w:color w:val="C586C0"/>
          <w:sz w:val="21"/>
          <w:szCs w:val="21"/>
          <w:lang w:val="en-CA" w:eastAsia="fr-CA"/>
        </w:rPr>
        <w:t>return</w:t>
      </w: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 (</w:t>
      </w:r>
    </w:p>
    <w:p w14:paraId="6DFE34AA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val="en-CA" w:eastAsia="fr-CA"/>
        </w:rPr>
        <w:t xml:space="preserve">      </w:t>
      </w:r>
      <w:r w:rsidRPr="00D30308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</w:t>
      </w:r>
      <w:proofErr w:type="spellStart"/>
      <w:r w:rsidRPr="00D30308">
        <w:rPr>
          <w:rFonts w:ascii="Consolas" w:eastAsia="Times New Roman" w:hAnsi="Consolas" w:cs="Times New Roman"/>
          <w:color w:val="4EC9B0"/>
          <w:sz w:val="21"/>
          <w:szCs w:val="21"/>
          <w:lang w:eastAsia="fr-CA"/>
        </w:rPr>
        <w:t>Text</w:t>
      </w:r>
      <w:proofErr w:type="spellEnd"/>
      <w:r w:rsidRPr="00D30308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  <w:r w:rsidRPr="00D30308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{</w:t>
      </w:r>
      <w:r w:rsidRPr="00D30308">
        <w:rPr>
          <w:rFonts w:ascii="Consolas" w:eastAsia="Times New Roman" w:hAnsi="Consolas" w:cs="Times New Roman"/>
          <w:color w:val="4FC1FF"/>
          <w:sz w:val="21"/>
          <w:szCs w:val="21"/>
          <w:lang w:eastAsia="fr-CA"/>
        </w:rPr>
        <w:t>NOM</w:t>
      </w:r>
      <w:r w:rsidRPr="00D30308">
        <w:rPr>
          <w:rFonts w:ascii="Consolas" w:eastAsia="Times New Roman" w:hAnsi="Consolas" w:cs="Times New Roman"/>
          <w:color w:val="569CD6"/>
          <w:sz w:val="21"/>
          <w:szCs w:val="21"/>
          <w:lang w:eastAsia="fr-CA"/>
        </w:rPr>
        <w:t>}</w:t>
      </w:r>
      <w:r w:rsidRPr="00D30308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&lt;/</w:t>
      </w:r>
      <w:proofErr w:type="spellStart"/>
      <w:r w:rsidRPr="00D30308">
        <w:rPr>
          <w:rFonts w:ascii="Consolas" w:eastAsia="Times New Roman" w:hAnsi="Consolas" w:cs="Times New Roman"/>
          <w:color w:val="4EC9B0"/>
          <w:sz w:val="21"/>
          <w:szCs w:val="21"/>
          <w:lang w:eastAsia="fr-CA"/>
        </w:rPr>
        <w:t>Text</w:t>
      </w:r>
      <w:proofErr w:type="spellEnd"/>
      <w:r w:rsidRPr="00D30308">
        <w:rPr>
          <w:rFonts w:ascii="Consolas" w:eastAsia="Times New Roman" w:hAnsi="Consolas" w:cs="Times New Roman"/>
          <w:color w:val="808080"/>
          <w:sz w:val="21"/>
          <w:szCs w:val="21"/>
          <w:lang w:eastAsia="fr-CA"/>
        </w:rPr>
        <w:t>&gt;</w:t>
      </w:r>
    </w:p>
    <w:p w14:paraId="4C373FEA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  )</w:t>
      </w:r>
    </w:p>
    <w:p w14:paraId="7E9BCC0C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  }</w:t>
      </w:r>
    </w:p>
    <w:p w14:paraId="39EFD29C" w14:textId="77777777" w:rsidR="00D30308" w:rsidRPr="00D30308" w:rsidRDefault="00D30308" w:rsidP="00D3030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</w:pPr>
      <w:r w:rsidRPr="00D30308">
        <w:rPr>
          <w:rFonts w:ascii="Consolas" w:eastAsia="Times New Roman" w:hAnsi="Consolas" w:cs="Times New Roman"/>
          <w:color w:val="CCCCCC"/>
          <w:sz w:val="21"/>
          <w:szCs w:val="21"/>
          <w:lang w:eastAsia="fr-CA"/>
        </w:rPr>
        <w:t>}</w:t>
      </w:r>
    </w:p>
    <w:p w14:paraId="019B9E8D" w14:textId="4A1E4543" w:rsidR="009B3E3E" w:rsidRDefault="009B3E3E" w:rsidP="009B3E3E"/>
    <w:p w14:paraId="06540478" w14:textId="603C2876" w:rsidR="009B3E3E" w:rsidRDefault="009B3E3E" w:rsidP="009B3E3E"/>
    <w:p w14:paraId="7EE931E5" w14:textId="532C2822" w:rsidR="009B3E3E" w:rsidRDefault="009B3E3E" w:rsidP="009B3E3E"/>
    <w:p w14:paraId="600C89A0" w14:textId="5C08A0D5" w:rsidR="009B3E3E" w:rsidRDefault="009B3E3E" w:rsidP="009B3E3E"/>
    <w:p w14:paraId="546055E3" w14:textId="77777777" w:rsidR="004F02C6" w:rsidRDefault="004F02C6" w:rsidP="009B3E3E"/>
    <w:p w14:paraId="10EBCFAF" w14:textId="77777777" w:rsidR="00822DCE" w:rsidRDefault="00822DCE" w:rsidP="009B3E3E"/>
    <w:p w14:paraId="427A66D9" w14:textId="318FB75A" w:rsidR="009B3E3E" w:rsidRDefault="00C9671E" w:rsidP="00C9671E">
      <w:pPr>
        <w:pStyle w:val="Titre2"/>
      </w:pPr>
      <w:r w:rsidRPr="00C9671E">
        <w:t>JSX</w:t>
      </w:r>
    </w:p>
    <w:p w14:paraId="7179C159" w14:textId="66FB6260" w:rsidR="004A7B12" w:rsidRDefault="004A7B12" w:rsidP="004A7B12"/>
    <w:p w14:paraId="54F9DE35" w14:textId="0BB4D9B6" w:rsidR="004A7B12" w:rsidRDefault="004A7B12" w:rsidP="004A7B12">
      <w:r>
        <w:tab/>
        <w:t xml:space="preserve">C'est quoi ? </w:t>
      </w:r>
    </w:p>
    <w:p w14:paraId="3410CC7F" w14:textId="0381F284" w:rsidR="004A7B12" w:rsidRDefault="004A7B12" w:rsidP="004A7B12"/>
    <w:p w14:paraId="0A949277" w14:textId="0037C5D3" w:rsidR="004A7B12" w:rsidRDefault="00D30308" w:rsidP="004A7B12">
      <w:r>
        <w:tab/>
        <w:t xml:space="preserve">C’est </w:t>
      </w:r>
      <w:r w:rsidR="003C482A">
        <w:t>une syntaxe spéciale</w:t>
      </w:r>
      <w:r>
        <w:t xml:space="preserve"> qui mélange le </w:t>
      </w:r>
      <w:r w:rsidR="000F6270">
        <w:t>J</w:t>
      </w:r>
      <w:r>
        <w:t>ava</w:t>
      </w:r>
      <w:r w:rsidR="000F6270">
        <w:t>S</w:t>
      </w:r>
      <w:r>
        <w:t>cript et le XML par l’utilisation de balise</w:t>
      </w:r>
    </w:p>
    <w:p w14:paraId="5CB0FA09" w14:textId="7501897B" w:rsidR="005B1389" w:rsidRDefault="005B1389" w:rsidP="004A7B12">
      <w:r>
        <w:tab/>
        <w:t xml:space="preserve">Utiliser par </w:t>
      </w:r>
      <w:proofErr w:type="spellStart"/>
      <w:r>
        <w:t>React</w:t>
      </w:r>
      <w:proofErr w:type="spellEnd"/>
      <w:r>
        <w:t xml:space="preserve"> et </w:t>
      </w:r>
      <w:proofErr w:type="spellStart"/>
      <w:r>
        <w:t>React</w:t>
      </w:r>
      <w:proofErr w:type="spellEnd"/>
      <w:r>
        <w:t xml:space="preserve"> Native</w:t>
      </w:r>
    </w:p>
    <w:p w14:paraId="57C5D785" w14:textId="6E69C10F" w:rsidR="005B1389" w:rsidRDefault="005B1389" w:rsidP="004A7B12">
      <w:r>
        <w:tab/>
        <w:t>Permet d’écrire des composants dans su JavaScript</w:t>
      </w:r>
    </w:p>
    <w:p w14:paraId="6805B0C3" w14:textId="21777988" w:rsidR="004A7B12" w:rsidRDefault="005B1389" w:rsidP="004A7B12">
      <w:pPr>
        <w:rPr>
          <w:sz w:val="22"/>
          <w:szCs w:val="20"/>
        </w:rPr>
      </w:pPr>
      <w:r>
        <w:tab/>
        <w:t>&lt;</w:t>
      </w:r>
      <w:proofErr w:type="spellStart"/>
      <w:r>
        <w:t>Text</w:t>
      </w:r>
      <w:proofErr w:type="spellEnd"/>
      <w:r>
        <w:rPr>
          <w:sz w:val="22"/>
          <w:szCs w:val="20"/>
        </w:rPr>
        <w:t>&gt; Bonjour &lt;</w:t>
      </w:r>
      <w:proofErr w:type="spellStart"/>
      <w:r>
        <w:rPr>
          <w:sz w:val="22"/>
          <w:szCs w:val="20"/>
        </w:rPr>
        <w:t>Text</w:t>
      </w:r>
      <w:proofErr w:type="spellEnd"/>
      <w:r>
        <w:rPr>
          <w:sz w:val="22"/>
          <w:szCs w:val="20"/>
        </w:rPr>
        <w:t>&gt;</w:t>
      </w:r>
    </w:p>
    <w:p w14:paraId="6B9BDB24" w14:textId="6BAFCC15" w:rsidR="004A7B12" w:rsidRDefault="005B1389" w:rsidP="004A7B12">
      <w:r>
        <w:rPr>
          <w:sz w:val="22"/>
          <w:szCs w:val="20"/>
        </w:rPr>
        <w:tab/>
        <w:t>{} Pour passer une expression JS en composant</w:t>
      </w:r>
      <w:r>
        <w:tab/>
      </w:r>
      <w:r>
        <w:tab/>
      </w:r>
    </w:p>
    <w:p w14:paraId="1C59DC5B" w14:textId="3E676155" w:rsidR="004A7B12" w:rsidRDefault="004A7B12" w:rsidP="004A7B12"/>
    <w:p w14:paraId="1F0DBE4A" w14:textId="6D49F080" w:rsidR="004A7B12" w:rsidRDefault="004A7B12" w:rsidP="004A7B12"/>
    <w:p w14:paraId="489C539D" w14:textId="77777777" w:rsidR="004A7B12" w:rsidRPr="004A7B12" w:rsidRDefault="004A7B12" w:rsidP="004A7B12"/>
    <w:p w14:paraId="61C6DF97" w14:textId="257CA09D" w:rsidR="009B3E3E" w:rsidRDefault="009B3E3E" w:rsidP="009B3E3E"/>
    <w:p w14:paraId="392A6B12" w14:textId="15628F6D" w:rsidR="009B3E3E" w:rsidRDefault="00286117" w:rsidP="00C9671E">
      <w:pPr>
        <w:pStyle w:val="Titre2"/>
      </w:pPr>
      <w:r>
        <w:t>Donnez un style à notre composant</w:t>
      </w:r>
    </w:p>
    <w:p w14:paraId="0125000C" w14:textId="037F8FB9" w:rsidR="00C9671E" w:rsidRDefault="00C9671E" w:rsidP="00C9671E"/>
    <w:p w14:paraId="4FB96AFF" w14:textId="51DB77F1" w:rsidR="00C9671E" w:rsidRDefault="00C9671E" w:rsidP="00C9671E">
      <w:pPr>
        <w:ind w:left="708"/>
      </w:pPr>
      <w:r>
        <w:t xml:space="preserve">On va créer un objet styles à l'aide de la </w:t>
      </w:r>
      <w:r w:rsidR="00672D27">
        <w:t>fonction</w:t>
      </w:r>
      <w:r>
        <w:t xml:space="preserve"> </w:t>
      </w:r>
      <w:proofErr w:type="spellStart"/>
      <w:r w:rsidRPr="00672D27">
        <w:rPr>
          <w:rFonts w:ascii="Courier New" w:hAnsi="Courier New" w:cs="Courier New"/>
        </w:rPr>
        <w:t>create</w:t>
      </w:r>
      <w:proofErr w:type="spellEnd"/>
      <w:r>
        <w:t xml:space="preserve"> de la classe </w:t>
      </w:r>
      <w:proofErr w:type="spellStart"/>
      <w:r w:rsidRPr="00672D27">
        <w:rPr>
          <w:rFonts w:ascii="Courier New" w:hAnsi="Courier New" w:cs="Courier New"/>
        </w:rPr>
        <w:t>StyleSheet</w:t>
      </w:r>
      <w:proofErr w:type="spellEnd"/>
      <w:r>
        <w:t xml:space="preserve"> de </w:t>
      </w:r>
      <w:proofErr w:type="spellStart"/>
      <w:r>
        <w:t>ReactNative</w:t>
      </w:r>
      <w:proofErr w:type="spellEnd"/>
      <w:r>
        <w:t xml:space="preserve"> !</w:t>
      </w:r>
    </w:p>
    <w:p w14:paraId="0CC9D783" w14:textId="365D82B9" w:rsidR="00C9671E" w:rsidRDefault="00C9671E" w:rsidP="00C9671E">
      <w:pPr>
        <w:ind w:left="708"/>
      </w:pPr>
    </w:p>
    <w:p w14:paraId="3C6CCDA5" w14:textId="28A371AF" w:rsidR="00C9671E" w:rsidRDefault="00C9671E" w:rsidP="00C9671E">
      <w:pPr>
        <w:pStyle w:val="Paragraphedeliste"/>
        <w:numPr>
          <w:ilvl w:val="0"/>
          <w:numId w:val="6"/>
        </w:numPr>
      </w:pPr>
      <w:proofErr w:type="gramStart"/>
      <w:r>
        <w:t>importer</w:t>
      </w:r>
      <w:proofErr w:type="gramEnd"/>
      <w:r>
        <w:t xml:space="preserve"> </w:t>
      </w:r>
      <w:proofErr w:type="spellStart"/>
      <w:r w:rsidRPr="00672D27">
        <w:rPr>
          <w:rFonts w:ascii="Courier New" w:hAnsi="Courier New" w:cs="Courier New"/>
        </w:rPr>
        <w:t>StyleSheet</w:t>
      </w:r>
      <w:proofErr w:type="spellEnd"/>
      <w:r w:rsidR="004A7B12">
        <w:t xml:space="preserve"> de </w:t>
      </w:r>
      <w:proofErr w:type="spellStart"/>
      <w:r w:rsidR="004A7B12">
        <w:t>react</w:t>
      </w:r>
      <w:proofErr w:type="spellEnd"/>
      <w:r w:rsidR="004A7B12">
        <w:t>-native</w:t>
      </w:r>
    </w:p>
    <w:p w14:paraId="7193FC60" w14:textId="02372A0A" w:rsidR="00C9671E" w:rsidRDefault="00C9671E" w:rsidP="00C9671E">
      <w:pPr>
        <w:pStyle w:val="Paragraphedeliste"/>
        <w:numPr>
          <w:ilvl w:val="0"/>
          <w:numId w:val="6"/>
        </w:numPr>
      </w:pPr>
      <w:proofErr w:type="gramStart"/>
      <w:r>
        <w:t>faire</w:t>
      </w:r>
      <w:proofErr w:type="gramEnd"/>
      <w:r>
        <w:t xml:space="preserve"> des règles </w:t>
      </w:r>
      <w:r w:rsidR="004A7B12">
        <w:t>similaires à des règles CSS</w:t>
      </w:r>
    </w:p>
    <w:p w14:paraId="19546407" w14:textId="402C5B1F" w:rsidR="004A7B12" w:rsidRDefault="004A7B12" w:rsidP="004A7B12"/>
    <w:p w14:paraId="0F77DDE7" w14:textId="77777777" w:rsidR="004A7B12" w:rsidRDefault="004A7B12" w:rsidP="004A7B12">
      <w:pPr>
        <w:pStyle w:val="Titre2"/>
        <w:ind w:left="708"/>
      </w:pPr>
      <w:r>
        <w:t xml:space="preserve">Exercice : </w:t>
      </w:r>
    </w:p>
    <w:p w14:paraId="00B08663" w14:textId="04889899" w:rsidR="004A7B12" w:rsidRDefault="004A7B12" w:rsidP="004A7B12">
      <w:pPr>
        <w:pStyle w:val="Titre2"/>
        <w:ind w:left="1416"/>
      </w:pPr>
      <w:r>
        <w:t xml:space="preserve">Donnez une couleur de fond, une marge et un </w:t>
      </w:r>
      <w:proofErr w:type="spellStart"/>
      <w:r w:rsidRPr="00672D27">
        <w:rPr>
          <w:i/>
          <w:iCs/>
        </w:rPr>
        <w:t>borderRadius</w:t>
      </w:r>
      <w:proofErr w:type="spellEnd"/>
      <w:r>
        <w:t xml:space="preserve"> à notre objet Chanson</w:t>
      </w:r>
    </w:p>
    <w:p w14:paraId="0752E979" w14:textId="5ED81698" w:rsidR="004A7B12" w:rsidRPr="004A7B12" w:rsidRDefault="004A7B12" w:rsidP="004A7B12">
      <w:pPr>
        <w:pStyle w:val="Titre2"/>
      </w:pPr>
      <w:r>
        <w:tab/>
      </w:r>
      <w:r>
        <w:tab/>
        <w:t>Donnez une plus grande taille et un style italique au texte à l'intérieur</w:t>
      </w:r>
    </w:p>
    <w:p w14:paraId="5C3C72F9" w14:textId="161393ED" w:rsidR="004A7B12" w:rsidRDefault="004A7B12" w:rsidP="004A7B12">
      <w:pPr>
        <w:ind w:left="708"/>
      </w:pPr>
    </w:p>
    <w:p w14:paraId="081E99EE" w14:textId="6DD7142C" w:rsidR="004A7B12" w:rsidRDefault="004F02C6" w:rsidP="004A7B12">
      <w:pPr>
        <w:ind w:left="708"/>
        <w:jc w:val="center"/>
      </w:pPr>
      <w:r>
        <w:rPr>
          <w:noProof/>
        </w:rPr>
        <w:drawing>
          <wp:inline distT="0" distB="0" distL="0" distR="0" wp14:anchorId="6F2DC674" wp14:editId="046F9369">
            <wp:extent cx="2228850" cy="1686697"/>
            <wp:effectExtent l="0" t="0" r="0" b="889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4352"/>
                    <a:stretch/>
                  </pic:blipFill>
                  <pic:spPr bwMode="auto">
                    <a:xfrm>
                      <a:off x="0" y="0"/>
                      <a:ext cx="2231456" cy="168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CB84B" w14:textId="7816FA52" w:rsidR="00D65EDB" w:rsidRDefault="00D65EDB" w:rsidP="004A7B12">
      <w:pPr>
        <w:ind w:left="708"/>
        <w:jc w:val="center"/>
      </w:pPr>
    </w:p>
    <w:p w14:paraId="248E1D44" w14:textId="4776C3D0" w:rsidR="00D65EDB" w:rsidRDefault="00D65EDB" w:rsidP="00D65EDB">
      <w:pPr>
        <w:pStyle w:val="Titre2"/>
      </w:pPr>
      <w:r>
        <w:tab/>
      </w:r>
      <w:r>
        <w:tab/>
      </w:r>
    </w:p>
    <w:p w14:paraId="260CAD19" w14:textId="4F597105" w:rsidR="00D65EDB" w:rsidRDefault="00D65EDB" w:rsidP="00D65EDB"/>
    <w:p w14:paraId="3551BDF6" w14:textId="1BF1447C" w:rsidR="00D65EDB" w:rsidRDefault="00D65EDB" w:rsidP="00D65EDB"/>
    <w:p w14:paraId="11DD12C8" w14:textId="37D8D9CB" w:rsidR="00D65EDB" w:rsidRDefault="00D65EDB" w:rsidP="00D65EDB">
      <w:pPr>
        <w:pStyle w:val="Titre2"/>
      </w:pPr>
      <w:r>
        <w:t xml:space="preserve">Créer un composant à partir d'autres composants </w:t>
      </w:r>
    </w:p>
    <w:p w14:paraId="1528120C" w14:textId="77777777" w:rsidR="00D65EDB" w:rsidRPr="00D65EDB" w:rsidRDefault="00D65EDB" w:rsidP="00D65EDB"/>
    <w:p w14:paraId="466EBE91" w14:textId="77777777" w:rsidR="009B3E3E" w:rsidRDefault="009B3E3E" w:rsidP="009B3E3E"/>
    <w:p w14:paraId="44C60F59" w14:textId="3D490CE8" w:rsidR="00104451" w:rsidRDefault="00104451" w:rsidP="00475893">
      <w:pPr>
        <w:pStyle w:val="Sansinterligne"/>
      </w:pPr>
    </w:p>
    <w:p w14:paraId="3681031D" w14:textId="27C63EC1" w:rsidR="00D65EDB" w:rsidRDefault="00D65EDB" w:rsidP="00D65EDB">
      <w:pPr>
        <w:pStyle w:val="Paragraphedeliste"/>
        <w:numPr>
          <w:ilvl w:val="0"/>
          <w:numId w:val="7"/>
        </w:numPr>
      </w:pPr>
      <w:r w:rsidRPr="00D65EDB">
        <w:rPr>
          <w:rStyle w:val="Titre2Car"/>
        </w:rPr>
        <w:t>Exercice</w:t>
      </w:r>
      <w:r>
        <w:t xml:space="preserve"> Créons, dans le même fichier </w:t>
      </w:r>
      <w:r w:rsidRPr="00D65EDB">
        <w:rPr>
          <w:rFonts w:ascii="Courier New" w:hAnsi="Courier New" w:cs="Courier New"/>
        </w:rPr>
        <w:t>App.js</w:t>
      </w:r>
      <w:r>
        <w:t xml:space="preserve">, un autre composant de classe appelé </w:t>
      </w:r>
      <w:r w:rsidRPr="00D65EDB">
        <w:rPr>
          <w:rFonts w:ascii="Courier New" w:hAnsi="Courier New" w:cs="Courier New"/>
        </w:rPr>
        <w:t>Playlist</w:t>
      </w:r>
      <w:r>
        <w:t xml:space="preserve"> qui comprendra 4 Composants </w:t>
      </w:r>
      <w:r w:rsidRPr="00D65EDB">
        <w:rPr>
          <w:rFonts w:ascii="Courier New" w:hAnsi="Courier New" w:cs="Courier New"/>
        </w:rPr>
        <w:t>Chanson</w:t>
      </w:r>
    </w:p>
    <w:p w14:paraId="3AF2BAE7" w14:textId="7D082BDA" w:rsidR="00D65EDB" w:rsidRDefault="00D65EDB" w:rsidP="00D65EDB">
      <w:pPr>
        <w:pStyle w:val="Paragraphedeliste"/>
        <w:ind w:left="1776"/>
      </w:pPr>
    </w:p>
    <w:p w14:paraId="3D874C6C" w14:textId="0A8B9963" w:rsidR="00D65EDB" w:rsidRDefault="00D65EDB" w:rsidP="00D65EDB">
      <w:pPr>
        <w:pStyle w:val="Paragraphedeliste"/>
        <w:ind w:left="1776"/>
      </w:pPr>
    </w:p>
    <w:p w14:paraId="28882FC0" w14:textId="37149892" w:rsidR="00D65EDB" w:rsidRDefault="004F02C6" w:rsidP="00D65EDB">
      <w:pPr>
        <w:pStyle w:val="Paragraphedeliste"/>
        <w:ind w:left="1776"/>
        <w:jc w:val="center"/>
      </w:pPr>
      <w:r>
        <w:rPr>
          <w:noProof/>
        </w:rPr>
        <w:lastRenderedPageBreak/>
        <w:drawing>
          <wp:inline distT="0" distB="0" distL="0" distR="0" wp14:anchorId="2C2DF3EE" wp14:editId="20FA2376">
            <wp:extent cx="1838325" cy="3902488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1688" cy="390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9FDC" w14:textId="02539A16" w:rsidR="00A17025" w:rsidRDefault="00A17025" w:rsidP="00D65EDB">
      <w:pPr>
        <w:pStyle w:val="Paragraphedeliste"/>
        <w:ind w:left="1776"/>
        <w:jc w:val="center"/>
      </w:pPr>
    </w:p>
    <w:p w14:paraId="5C4AE554" w14:textId="4AEDA214" w:rsidR="00A17025" w:rsidRDefault="00A17025" w:rsidP="00D65EDB">
      <w:pPr>
        <w:pStyle w:val="Paragraphedeliste"/>
        <w:ind w:left="1776"/>
        <w:jc w:val="center"/>
      </w:pPr>
    </w:p>
    <w:p w14:paraId="196FB475" w14:textId="2B057FB1" w:rsidR="00F51567" w:rsidRDefault="00F51567" w:rsidP="00F51567">
      <w:pPr>
        <w:pStyle w:val="Paragraphedeliste"/>
        <w:numPr>
          <w:ilvl w:val="0"/>
          <w:numId w:val="7"/>
        </w:numPr>
      </w:pPr>
      <w:r>
        <w:t>Le faire en ajoutant des composants</w:t>
      </w:r>
    </w:p>
    <w:p w14:paraId="000D25B6" w14:textId="21D58AF6" w:rsidR="00F51567" w:rsidRDefault="00F51567" w:rsidP="00F51567">
      <w:pPr>
        <w:pStyle w:val="Paragraphedeliste"/>
        <w:numPr>
          <w:ilvl w:val="0"/>
          <w:numId w:val="7"/>
        </w:numPr>
      </w:pPr>
      <w:r>
        <w:t xml:space="preserve">Le faire en ajoutant des composants avec une boucle </w:t>
      </w:r>
    </w:p>
    <w:p w14:paraId="3FAAB7BF" w14:textId="2136EEE9" w:rsidR="00D65EDB" w:rsidRDefault="00D65EDB" w:rsidP="00D65EDB">
      <w:pPr>
        <w:pStyle w:val="Paragraphedeliste"/>
        <w:ind w:left="1776"/>
        <w:jc w:val="center"/>
      </w:pPr>
    </w:p>
    <w:p w14:paraId="537835E9" w14:textId="45B9209C" w:rsidR="00F51567" w:rsidRDefault="00F51567" w:rsidP="00D65EDB">
      <w:pPr>
        <w:pStyle w:val="Paragraphedeliste"/>
        <w:ind w:left="1776"/>
        <w:jc w:val="center"/>
      </w:pPr>
    </w:p>
    <w:p w14:paraId="6A24C8E7" w14:textId="23BE89CE" w:rsidR="00F51567" w:rsidRDefault="00F51567" w:rsidP="00F51567">
      <w:pPr>
        <w:pStyle w:val="Titre2"/>
      </w:pPr>
      <w:r>
        <w:t>Organisation des composants sur l'activité</w:t>
      </w:r>
    </w:p>
    <w:p w14:paraId="5FB9779B" w14:textId="692E51FE" w:rsidR="00F51567" w:rsidRDefault="00F51567" w:rsidP="00F51567"/>
    <w:p w14:paraId="310C7190" w14:textId="3B3DB7EC" w:rsidR="00F51567" w:rsidRDefault="00F51567" w:rsidP="00F51567">
      <w:pPr>
        <w:ind w:left="708"/>
      </w:pPr>
      <w:r>
        <w:t xml:space="preserve">On n'utilise pas de </w:t>
      </w:r>
      <w:proofErr w:type="spellStart"/>
      <w:r>
        <w:t>ConstraintLayout</w:t>
      </w:r>
      <w:proofErr w:type="spellEnd"/>
      <w:r>
        <w:t xml:space="preserve"> ou de </w:t>
      </w:r>
      <w:proofErr w:type="spellStart"/>
      <w:r>
        <w:t>LinearLayout</w:t>
      </w:r>
      <w:proofErr w:type="spellEnd"/>
      <w:r>
        <w:t xml:space="preserve"> avec </w:t>
      </w:r>
      <w:proofErr w:type="spellStart"/>
      <w:r>
        <w:t>ReactNative</w:t>
      </w:r>
      <w:proofErr w:type="spellEnd"/>
      <w:r>
        <w:t xml:space="preserve">, on utilise plutôt un </w:t>
      </w:r>
      <w:proofErr w:type="spellStart"/>
      <w:r>
        <w:t>flexbox</w:t>
      </w:r>
      <w:proofErr w:type="spellEnd"/>
      <w:r>
        <w:t xml:space="preserve"> comme en CSS.</w:t>
      </w:r>
    </w:p>
    <w:p w14:paraId="49C5B5DF" w14:textId="40DF1463" w:rsidR="00F51567" w:rsidRDefault="00F51567" w:rsidP="00F51567">
      <w:pPr>
        <w:ind w:left="708"/>
      </w:pPr>
    </w:p>
    <w:p w14:paraId="491DF4C7" w14:textId="77777777" w:rsidR="00F51567" w:rsidRDefault="00F51567" w:rsidP="00F51567">
      <w:pPr>
        <w:ind w:left="708"/>
      </w:pPr>
    </w:p>
    <w:p w14:paraId="3B29123D" w14:textId="31AD7232" w:rsidR="00F51567" w:rsidRDefault="00F51567" w:rsidP="00F51567">
      <w:pPr>
        <w:ind w:left="708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4602"/>
        <w:gridCol w:w="4602"/>
      </w:tblGrid>
      <w:tr w:rsidR="00F51567" w14:paraId="1C7A9298" w14:textId="77777777" w:rsidTr="00BE1D84">
        <w:tc>
          <w:tcPr>
            <w:tcW w:w="9204" w:type="dxa"/>
            <w:gridSpan w:val="2"/>
          </w:tcPr>
          <w:p w14:paraId="51754F93" w14:textId="234D3A82" w:rsidR="00F51567" w:rsidRDefault="00F51567" w:rsidP="00F51567">
            <w:pPr>
              <w:pStyle w:val="Titre2"/>
              <w:jc w:val="center"/>
            </w:pPr>
            <w:r>
              <w:t xml:space="preserve">Différences entre web et </w:t>
            </w:r>
            <w:proofErr w:type="spellStart"/>
            <w:r>
              <w:t>React</w:t>
            </w:r>
            <w:proofErr w:type="spellEnd"/>
            <w:r>
              <w:t xml:space="preserve"> Native pour le </w:t>
            </w:r>
            <w:proofErr w:type="spellStart"/>
            <w:r>
              <w:t>flexbox</w:t>
            </w:r>
            <w:proofErr w:type="spellEnd"/>
          </w:p>
        </w:tc>
      </w:tr>
      <w:tr w:rsidR="00F51567" w14:paraId="76EDAC59" w14:textId="77777777" w:rsidTr="00F51567">
        <w:tc>
          <w:tcPr>
            <w:tcW w:w="4602" w:type="dxa"/>
          </w:tcPr>
          <w:p w14:paraId="2556A30B" w14:textId="0405C06A" w:rsidR="00F51567" w:rsidRDefault="00F51567" w:rsidP="00F51567">
            <w:pPr>
              <w:jc w:val="center"/>
            </w:pPr>
            <w:r>
              <w:t>Web</w:t>
            </w:r>
          </w:p>
        </w:tc>
        <w:tc>
          <w:tcPr>
            <w:tcW w:w="4602" w:type="dxa"/>
          </w:tcPr>
          <w:p w14:paraId="07B99DF6" w14:textId="79DD017F" w:rsidR="00F51567" w:rsidRDefault="00F51567" w:rsidP="00F51567">
            <w:pPr>
              <w:jc w:val="center"/>
            </w:pPr>
            <w:proofErr w:type="spellStart"/>
            <w:r>
              <w:t>React</w:t>
            </w:r>
            <w:proofErr w:type="spellEnd"/>
            <w:r>
              <w:t xml:space="preserve"> Native</w:t>
            </w:r>
          </w:p>
        </w:tc>
      </w:tr>
      <w:tr w:rsidR="00F51567" w14:paraId="64AE3EC5" w14:textId="77777777" w:rsidTr="00F51567">
        <w:tc>
          <w:tcPr>
            <w:tcW w:w="4602" w:type="dxa"/>
          </w:tcPr>
          <w:p w14:paraId="16F9C533" w14:textId="3B6A0339" w:rsidR="00F51567" w:rsidRDefault="005916BD" w:rsidP="00F51567">
            <w:r>
              <w:t>Flex-Direction : Row par default</w:t>
            </w:r>
          </w:p>
        </w:tc>
        <w:tc>
          <w:tcPr>
            <w:tcW w:w="4602" w:type="dxa"/>
          </w:tcPr>
          <w:p w14:paraId="070EFA8A" w14:textId="7091A8AB" w:rsidR="00F51567" w:rsidRDefault="005916BD" w:rsidP="00F51567">
            <w:r>
              <w:t xml:space="preserve">Flex-Direction : </w:t>
            </w:r>
            <w:proofErr w:type="spellStart"/>
            <w:r>
              <w:t>Column</w:t>
            </w:r>
            <w:proofErr w:type="spellEnd"/>
            <w:r>
              <w:t xml:space="preserve"> par default</w:t>
            </w:r>
          </w:p>
        </w:tc>
      </w:tr>
      <w:tr w:rsidR="00F51567" w14:paraId="2AE4CBDC" w14:textId="77777777" w:rsidTr="00F51567">
        <w:tc>
          <w:tcPr>
            <w:tcW w:w="4602" w:type="dxa"/>
          </w:tcPr>
          <w:p w14:paraId="0BAB0614" w14:textId="034BD79E" w:rsidR="00F51567" w:rsidRDefault="005916BD" w:rsidP="00F51567">
            <w:proofErr w:type="spellStart"/>
            <w:r>
              <w:t>Align</w:t>
            </w:r>
            <w:proofErr w:type="spellEnd"/>
            <w:r>
              <w:t>-items : Stretch</w:t>
            </w:r>
          </w:p>
        </w:tc>
        <w:tc>
          <w:tcPr>
            <w:tcW w:w="4602" w:type="dxa"/>
          </w:tcPr>
          <w:p w14:paraId="3B14E011" w14:textId="1714F811" w:rsidR="00F51567" w:rsidRDefault="005916BD" w:rsidP="00F51567">
            <w:proofErr w:type="spellStart"/>
            <w:r>
              <w:t>Align</w:t>
            </w:r>
            <w:proofErr w:type="spellEnd"/>
            <w:r>
              <w:t>-items :</w:t>
            </w:r>
            <w:r>
              <w:t xml:space="preserve"> </w:t>
            </w:r>
            <w:proofErr w:type="spellStart"/>
            <w:r>
              <w:t>flex</w:t>
            </w:r>
            <w:proofErr w:type="spellEnd"/>
            <w:r>
              <w:t>-start</w:t>
            </w:r>
          </w:p>
        </w:tc>
      </w:tr>
      <w:tr w:rsidR="00F51567" w14:paraId="4DE4A97E" w14:textId="77777777" w:rsidTr="00F51567">
        <w:tc>
          <w:tcPr>
            <w:tcW w:w="4602" w:type="dxa"/>
          </w:tcPr>
          <w:p w14:paraId="266D8F0A" w14:textId="435911CB" w:rsidR="00F51567" w:rsidRDefault="005916BD" w:rsidP="00F51567">
            <w:proofErr w:type="spellStart"/>
            <w:r>
              <w:t>Justify</w:t>
            </w:r>
            <w:proofErr w:type="spellEnd"/>
            <w:r>
              <w:t xml:space="preserve">-content : disposition des enfants par </w:t>
            </w:r>
            <w:proofErr w:type="gramStart"/>
            <w:r>
              <w:t>rapport  a</w:t>
            </w:r>
            <w:proofErr w:type="gramEnd"/>
            <w:r>
              <w:t xml:space="preserve"> la direction choisie</w:t>
            </w:r>
          </w:p>
        </w:tc>
        <w:tc>
          <w:tcPr>
            <w:tcW w:w="4602" w:type="dxa"/>
          </w:tcPr>
          <w:p w14:paraId="54153D7C" w14:textId="0A3C1BC0" w:rsidR="00F51567" w:rsidRDefault="005916BD" w:rsidP="00F51567">
            <w:proofErr w:type="spellStart"/>
            <w:r>
              <w:t>Justify</w:t>
            </w:r>
            <w:proofErr w:type="spellEnd"/>
            <w:r>
              <w:t>-content :</w:t>
            </w:r>
          </w:p>
        </w:tc>
      </w:tr>
    </w:tbl>
    <w:p w14:paraId="6602BF4E" w14:textId="77777777" w:rsidR="00F51567" w:rsidRPr="00F51567" w:rsidRDefault="00F51567" w:rsidP="00F51567">
      <w:pPr>
        <w:ind w:left="708"/>
      </w:pPr>
    </w:p>
    <w:p w14:paraId="041D74A8" w14:textId="7910FD29" w:rsidR="00F51567" w:rsidRDefault="00F51567" w:rsidP="00F51567"/>
    <w:p w14:paraId="1BCD0D93" w14:textId="2212D35C" w:rsidR="00F51567" w:rsidRDefault="005F598A" w:rsidP="005F598A">
      <w:pPr>
        <w:pStyle w:val="Titre2"/>
        <w:ind w:left="708"/>
      </w:pPr>
      <w:r>
        <w:lastRenderedPageBreak/>
        <w:t xml:space="preserve">Exercice : Avec votre connaissance du </w:t>
      </w:r>
      <w:proofErr w:type="spellStart"/>
      <w:r>
        <w:t>flexbox</w:t>
      </w:r>
      <w:proofErr w:type="spellEnd"/>
      <w:r>
        <w:t>, placez les composants Chanson deux par deux sur une ligne comme ceci :</w:t>
      </w:r>
    </w:p>
    <w:p w14:paraId="0C252605" w14:textId="083042B8" w:rsidR="005F598A" w:rsidRDefault="005F598A" w:rsidP="005F598A">
      <w:pPr>
        <w:ind w:left="708"/>
      </w:pPr>
    </w:p>
    <w:p w14:paraId="3E7C4976" w14:textId="242342E5" w:rsidR="005F598A" w:rsidRDefault="005F598A" w:rsidP="005F598A">
      <w:pPr>
        <w:ind w:left="708"/>
        <w:jc w:val="center"/>
      </w:pPr>
      <w:r>
        <w:rPr>
          <w:noProof/>
        </w:rPr>
        <w:drawing>
          <wp:inline distT="0" distB="0" distL="0" distR="0" wp14:anchorId="52CB072D" wp14:editId="0529724E">
            <wp:extent cx="3619500" cy="21560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2150" t="7043" r="30458" b="61191"/>
                    <a:stretch/>
                  </pic:blipFill>
                  <pic:spPr bwMode="auto">
                    <a:xfrm>
                      <a:off x="0" y="0"/>
                      <a:ext cx="3625133" cy="215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A14EB" w14:textId="1E917163" w:rsidR="005F598A" w:rsidRDefault="005F598A" w:rsidP="005F598A">
      <w:pPr>
        <w:ind w:left="708"/>
        <w:jc w:val="center"/>
      </w:pPr>
    </w:p>
    <w:p w14:paraId="4CB799BD" w14:textId="3A91B908" w:rsidR="005F598A" w:rsidRDefault="005F598A" w:rsidP="005F598A">
      <w:pPr>
        <w:ind w:left="708"/>
        <w:jc w:val="center"/>
      </w:pPr>
    </w:p>
    <w:p w14:paraId="03744BCA" w14:textId="1F8C3CBB" w:rsidR="005F598A" w:rsidRDefault="005F598A" w:rsidP="005F598A">
      <w:pPr>
        <w:ind w:left="708"/>
        <w:jc w:val="center"/>
      </w:pPr>
    </w:p>
    <w:p w14:paraId="62029C30" w14:textId="5A2F227D" w:rsidR="005F598A" w:rsidRDefault="005F598A" w:rsidP="0084617A">
      <w:pPr>
        <w:pStyle w:val="Titre2"/>
      </w:pPr>
      <w:r>
        <w:t>IMPORTANT : pour conserver votre projet</w:t>
      </w:r>
    </w:p>
    <w:p w14:paraId="5D4B0354" w14:textId="21CB9944" w:rsidR="005F598A" w:rsidRDefault="005F598A" w:rsidP="005F598A">
      <w:pPr>
        <w:ind w:left="708"/>
      </w:pPr>
    </w:p>
    <w:p w14:paraId="1AC380D3" w14:textId="5E74FE0C" w:rsidR="005F598A" w:rsidRDefault="009808E0" w:rsidP="005F598A">
      <w:pPr>
        <w:pStyle w:val="Paragraphedeliste"/>
        <w:numPr>
          <w:ilvl w:val="1"/>
          <w:numId w:val="8"/>
        </w:numPr>
      </w:pPr>
      <w:r>
        <w:t>Commit / push de votre repository GitHub</w:t>
      </w:r>
    </w:p>
    <w:p w14:paraId="60465C31" w14:textId="259C2604" w:rsidR="005F598A" w:rsidRDefault="009808E0" w:rsidP="005F598A">
      <w:pPr>
        <w:pStyle w:val="Paragraphedeliste"/>
        <w:numPr>
          <w:ilvl w:val="1"/>
          <w:numId w:val="8"/>
        </w:numPr>
      </w:pPr>
      <w:r>
        <w:t xml:space="preserve">Il vient avec son </w:t>
      </w:r>
      <w:proofErr w:type="gramStart"/>
      <w:r>
        <w:t>fichier .</w:t>
      </w:r>
      <w:proofErr w:type="spellStart"/>
      <w:r>
        <w:t>gitignore</w:t>
      </w:r>
      <w:proofErr w:type="spellEnd"/>
      <w:proofErr w:type="gramEnd"/>
      <w:r>
        <w:t xml:space="preserve"> qui permettra de ne pas transférer dans votre repository le dossier </w:t>
      </w:r>
      <w:proofErr w:type="spellStart"/>
      <w:r>
        <w:t>node_modules</w:t>
      </w:r>
      <w:proofErr w:type="spellEnd"/>
      <w:r>
        <w:t xml:space="preserve"> très volumineux</w:t>
      </w:r>
    </w:p>
    <w:p w14:paraId="264D550B" w14:textId="726B3620" w:rsidR="0084617A" w:rsidRPr="00F51567" w:rsidRDefault="0084617A" w:rsidP="0084617A">
      <w:pPr>
        <w:pStyle w:val="Paragraphedeliste"/>
        <w:ind w:left="2484"/>
      </w:pPr>
    </w:p>
    <w:p w14:paraId="2E80BAEB" w14:textId="77777777" w:rsidR="00D65EDB" w:rsidRDefault="00D65EDB" w:rsidP="00D65EDB">
      <w:pPr>
        <w:pStyle w:val="Paragraphedeliste"/>
        <w:ind w:left="1776"/>
        <w:jc w:val="center"/>
      </w:pPr>
    </w:p>
    <w:p w14:paraId="365AF054" w14:textId="59C2A0CE" w:rsidR="00EB3F2C" w:rsidRDefault="00EB3F2C" w:rsidP="0084617A"/>
    <w:p w14:paraId="1A9FD3F5" w14:textId="00931EAC" w:rsidR="00EB3F2C" w:rsidRDefault="00EB3F2C" w:rsidP="00880F59">
      <w:pPr>
        <w:pStyle w:val="Titre2"/>
      </w:pPr>
    </w:p>
    <w:p w14:paraId="270C5699" w14:textId="04F1420D" w:rsidR="00EB3F2C" w:rsidRDefault="00EB3F2C" w:rsidP="00880F59">
      <w:pPr>
        <w:pStyle w:val="Titre2"/>
      </w:pPr>
      <w:r>
        <w:t>IMPORTANT : pour retravailler sur un projet déjà amorcé et présent dans votre répertoire git</w:t>
      </w:r>
    </w:p>
    <w:p w14:paraId="367F9C87" w14:textId="58A4BC89" w:rsidR="00EB3F2C" w:rsidRDefault="00EB3F2C" w:rsidP="0084617A"/>
    <w:p w14:paraId="42E1B746" w14:textId="04479871" w:rsidR="00EB3F2C" w:rsidRDefault="009808E0" w:rsidP="00EB3F2C">
      <w:pPr>
        <w:pStyle w:val="Paragraphedeliste"/>
        <w:numPr>
          <w:ilvl w:val="0"/>
          <w:numId w:val="10"/>
        </w:numPr>
      </w:pPr>
      <w:r>
        <w:t>Clonez votre repository dans c:/travail ou c:/travail/ReactNative</w:t>
      </w:r>
    </w:p>
    <w:p w14:paraId="07EF2EF1" w14:textId="414A904B" w:rsidR="00EB3F2C" w:rsidRDefault="00EB3F2C" w:rsidP="00EB3F2C">
      <w:pPr>
        <w:pStyle w:val="Paragraphedeliste"/>
        <w:numPr>
          <w:ilvl w:val="0"/>
          <w:numId w:val="10"/>
        </w:numPr>
      </w:pPr>
      <w:r>
        <w:t>Dans VS Code, ouvrez le projet</w:t>
      </w:r>
    </w:p>
    <w:p w14:paraId="648E5F97" w14:textId="2F22A47B" w:rsidR="00880F59" w:rsidRDefault="00880F59" w:rsidP="00EB3F2C">
      <w:pPr>
        <w:pStyle w:val="Paragraphedeliste"/>
        <w:numPr>
          <w:ilvl w:val="0"/>
          <w:numId w:val="10"/>
        </w:numPr>
      </w:pPr>
      <w:r>
        <w:t>Démarrer l’émulateur dans Android Studio</w:t>
      </w:r>
    </w:p>
    <w:p w14:paraId="5F0CD2DB" w14:textId="77777777" w:rsidR="00880F59" w:rsidRDefault="00880F59" w:rsidP="00880F59">
      <w:pPr>
        <w:pStyle w:val="Paragraphedeliste"/>
        <w:ind w:left="1065"/>
      </w:pPr>
    </w:p>
    <w:p w14:paraId="64635FD7" w14:textId="016DB5F5" w:rsidR="00EB3F2C" w:rsidRDefault="00EB3F2C" w:rsidP="00880F59">
      <w:pPr>
        <w:pStyle w:val="Paragraphedeliste"/>
        <w:numPr>
          <w:ilvl w:val="0"/>
          <w:numId w:val="10"/>
        </w:numPr>
        <w:ind w:left="1060" w:hanging="357"/>
      </w:pPr>
      <w:r>
        <w:t xml:space="preserve">Dans un nouveau terminal, </w:t>
      </w:r>
      <w:r w:rsidR="009808E0">
        <w:t xml:space="preserve">en se plaçant sur le répertoire de votre projet, </w:t>
      </w:r>
      <w:r>
        <w:t xml:space="preserve">faire </w:t>
      </w:r>
      <w:proofErr w:type="spellStart"/>
      <w:r w:rsidRPr="00880F59">
        <w:rPr>
          <w:rStyle w:val="Titre2Car"/>
        </w:rPr>
        <w:t>npm</w:t>
      </w:r>
      <w:proofErr w:type="spellEnd"/>
      <w:r w:rsidR="004A4F0E">
        <w:rPr>
          <w:rStyle w:val="Titre2Car"/>
        </w:rPr>
        <w:t xml:space="preserve"> </w:t>
      </w:r>
      <w:proofErr w:type="spellStart"/>
      <w:r w:rsidR="009808E0">
        <w:rPr>
          <w:rStyle w:val="Titre2Car"/>
        </w:rPr>
        <w:t>install</w:t>
      </w:r>
      <w:proofErr w:type="spellEnd"/>
      <w:r w:rsidR="009808E0">
        <w:rPr>
          <w:rStyle w:val="Titre2Car"/>
        </w:rPr>
        <w:t xml:space="preserve"> expo</w:t>
      </w:r>
      <w:r w:rsidRPr="00880F59">
        <w:rPr>
          <w:rStyle w:val="Titre2Car"/>
        </w:rPr>
        <w:t xml:space="preserve"> </w:t>
      </w:r>
      <w:r w:rsidR="00880F59" w:rsidRPr="00880F59">
        <w:t>pour regénérer les fichiers qui n’ont pas été conservé dans GitHub</w:t>
      </w:r>
    </w:p>
    <w:p w14:paraId="56269D54" w14:textId="77777777" w:rsidR="00880F59" w:rsidRPr="00880F59" w:rsidRDefault="00880F59" w:rsidP="009808E0">
      <w:pPr>
        <w:pStyle w:val="Paragraphedeliste"/>
        <w:ind w:left="1065"/>
        <w:rPr>
          <w:rStyle w:val="Titre2Car"/>
          <w:rFonts w:ascii="Lato" w:eastAsiaTheme="minorHAnsi" w:hAnsi="Lato" w:cstheme="minorBidi"/>
          <w:b w:val="0"/>
          <w:color w:val="auto"/>
          <w:sz w:val="24"/>
          <w:szCs w:val="22"/>
        </w:rPr>
      </w:pPr>
    </w:p>
    <w:p w14:paraId="1C84AEC9" w14:textId="43C6C0CE" w:rsidR="00880F59" w:rsidRDefault="009808E0" w:rsidP="009808E0">
      <w:pPr>
        <w:pStyle w:val="Paragraphedeliste"/>
        <w:numPr>
          <w:ilvl w:val="0"/>
          <w:numId w:val="10"/>
        </w:numPr>
        <w:ind w:left="1060" w:hanging="357"/>
      </w:pPr>
      <w:r>
        <w:t xml:space="preserve">Ensuite, </w:t>
      </w:r>
      <w:r w:rsidR="00880F59" w:rsidRPr="00880F59">
        <w:t xml:space="preserve">Comme d’habitude, faire </w:t>
      </w:r>
      <w:proofErr w:type="spellStart"/>
      <w:r w:rsidR="00880F59">
        <w:rPr>
          <w:rStyle w:val="Titre2Car"/>
        </w:rPr>
        <w:t>np</w:t>
      </w:r>
      <w:r>
        <w:rPr>
          <w:rStyle w:val="Titre2Car"/>
        </w:rPr>
        <w:t>x</w:t>
      </w:r>
      <w:proofErr w:type="spellEnd"/>
      <w:r w:rsidR="00880F59">
        <w:rPr>
          <w:rStyle w:val="Titre2Car"/>
        </w:rPr>
        <w:t xml:space="preserve"> </w:t>
      </w:r>
      <w:r>
        <w:rPr>
          <w:rStyle w:val="Titre2Car"/>
        </w:rPr>
        <w:t xml:space="preserve">expo </w:t>
      </w:r>
      <w:r w:rsidR="00880F59">
        <w:rPr>
          <w:rStyle w:val="Titre2Car"/>
        </w:rPr>
        <w:t xml:space="preserve">start </w:t>
      </w:r>
      <w:r w:rsidR="00880F59" w:rsidRPr="00880F59">
        <w:t xml:space="preserve">pour démarrer </w:t>
      </w:r>
      <w:proofErr w:type="spellStart"/>
      <w:r w:rsidR="00880F59" w:rsidRPr="00880F59">
        <w:t>metro</w:t>
      </w:r>
      <w:proofErr w:type="spellEnd"/>
      <w:r w:rsidR="00880F59" w:rsidRPr="00880F59">
        <w:t xml:space="preserve"> et</w:t>
      </w:r>
      <w:r>
        <w:t xml:space="preserve"> puis « a » pour démarrer sur </w:t>
      </w:r>
      <w:proofErr w:type="spellStart"/>
      <w:r>
        <w:t>android</w:t>
      </w:r>
      <w:proofErr w:type="spellEnd"/>
      <w:r>
        <w:t>.</w:t>
      </w:r>
    </w:p>
    <w:p w14:paraId="6240D157" w14:textId="77777777" w:rsidR="004A4F0E" w:rsidRDefault="004A4F0E" w:rsidP="004A4F0E">
      <w:pPr>
        <w:pStyle w:val="Paragraphedeliste"/>
      </w:pPr>
    </w:p>
    <w:p w14:paraId="77891D95" w14:textId="77777777" w:rsidR="004A4F0E" w:rsidRPr="00880F59" w:rsidRDefault="004A4F0E" w:rsidP="004A4F0E">
      <w:pPr>
        <w:pStyle w:val="Paragraphedeliste"/>
        <w:ind w:left="1060"/>
      </w:pPr>
    </w:p>
    <w:p w14:paraId="65E298FE" w14:textId="4EC715EA" w:rsidR="0084617A" w:rsidRDefault="004A4F0E" w:rsidP="00475893">
      <w:pPr>
        <w:pStyle w:val="Titre2"/>
      </w:pPr>
      <w:r>
        <w:t xml:space="preserve">IMPORTANT : pour ne pas avoir à se « débarrasser » du projet par défaut de </w:t>
      </w:r>
      <w:proofErr w:type="spellStart"/>
      <w:r>
        <w:t>ReactNative</w:t>
      </w:r>
      <w:proofErr w:type="spellEnd"/>
    </w:p>
    <w:p w14:paraId="164A6AB7" w14:textId="77777777" w:rsidR="004A4F0E" w:rsidRPr="004A4F0E" w:rsidRDefault="004A4F0E" w:rsidP="004A4F0E"/>
    <w:p w14:paraId="3CB2811B" w14:textId="182720E6" w:rsidR="0084617A" w:rsidRDefault="004A4F0E" w:rsidP="004A4F0E">
      <w:pPr>
        <w:pStyle w:val="Paragraphedeliste"/>
        <w:numPr>
          <w:ilvl w:val="0"/>
          <w:numId w:val="13"/>
        </w:numPr>
      </w:pPr>
      <w:r>
        <w:lastRenderedPageBreak/>
        <w:t xml:space="preserve">Utiliser le projet </w:t>
      </w:r>
      <w:proofErr w:type="spellStart"/>
      <w:r>
        <w:t>ModeleDepart</w:t>
      </w:r>
      <w:proofErr w:type="spellEnd"/>
      <w:r>
        <w:t xml:space="preserve"> présent sur LEA et sur le lecteur V:/elabonte/ModeleDepart</w:t>
      </w:r>
    </w:p>
    <w:p w14:paraId="7D7D10E1" w14:textId="2EFD0FC1" w:rsidR="004A4F0E" w:rsidRDefault="004A4F0E" w:rsidP="004A4F0E">
      <w:pPr>
        <w:pStyle w:val="Paragraphedeliste"/>
        <w:numPr>
          <w:ilvl w:val="0"/>
          <w:numId w:val="13"/>
        </w:numPr>
      </w:pPr>
      <w:r>
        <w:t>L’ouvrir dans VS Code</w:t>
      </w:r>
    </w:p>
    <w:p w14:paraId="138E3AC7" w14:textId="3CB52CA0" w:rsidR="004A4F0E" w:rsidRDefault="004A4F0E" w:rsidP="004A4F0E">
      <w:pPr>
        <w:pStyle w:val="Paragraphedeliste"/>
        <w:numPr>
          <w:ilvl w:val="0"/>
          <w:numId w:val="13"/>
        </w:numPr>
      </w:pPr>
      <w:r>
        <w:t xml:space="preserve">Dans le terminal, faire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expo</w:t>
      </w:r>
    </w:p>
    <w:p w14:paraId="2B83CC3A" w14:textId="70AE7DD5" w:rsidR="004A4F0E" w:rsidRDefault="004A4F0E" w:rsidP="004A4F0E">
      <w:pPr>
        <w:pStyle w:val="Paragraphedeliste"/>
        <w:numPr>
          <w:ilvl w:val="0"/>
          <w:numId w:val="13"/>
        </w:numPr>
      </w:pPr>
      <w:r>
        <w:t xml:space="preserve">Ensuite comme d’habitude faire </w:t>
      </w:r>
      <w:proofErr w:type="spellStart"/>
      <w:r>
        <w:t>npx</w:t>
      </w:r>
      <w:proofErr w:type="spellEnd"/>
      <w:r>
        <w:t xml:space="preserve"> expo start puis « a » pour démarrer sur Android</w:t>
      </w:r>
    </w:p>
    <w:p w14:paraId="31554442" w14:textId="77777777" w:rsidR="004A4F0E" w:rsidRDefault="004A4F0E" w:rsidP="004A4F0E"/>
    <w:p w14:paraId="728C820D" w14:textId="2677B79E" w:rsidR="00475893" w:rsidRDefault="00475893" w:rsidP="00475893">
      <w:pPr>
        <w:pStyle w:val="Titre2"/>
      </w:pPr>
      <w:r>
        <w:t>Lien util</w:t>
      </w:r>
      <w:r w:rsidR="004A4F0E">
        <w:t xml:space="preserve">e </w:t>
      </w:r>
      <w:proofErr w:type="gramStart"/>
      <w:r w:rsidR="004A4F0E">
        <w:t>( pour</w:t>
      </w:r>
      <w:proofErr w:type="gramEnd"/>
      <w:r w:rsidR="004A4F0E">
        <w:t xml:space="preserve"> installer à la maison )</w:t>
      </w:r>
      <w:r>
        <w:t xml:space="preserve"> :</w:t>
      </w:r>
    </w:p>
    <w:p w14:paraId="7865FC73" w14:textId="77777777" w:rsidR="004A4F0E" w:rsidRPr="004A4F0E" w:rsidRDefault="004A4F0E" w:rsidP="004A4F0E"/>
    <w:p w14:paraId="0D2D548E" w14:textId="6935C460" w:rsidR="009808E0" w:rsidRDefault="00475893" w:rsidP="00475893">
      <w:pPr>
        <w:pStyle w:val="Paragraphedeliste"/>
        <w:numPr>
          <w:ilvl w:val="0"/>
          <w:numId w:val="2"/>
        </w:numPr>
      </w:pPr>
      <w:r>
        <w:t xml:space="preserve">Site de </w:t>
      </w:r>
      <w:proofErr w:type="spellStart"/>
      <w:r>
        <w:t>React</w:t>
      </w:r>
      <w:proofErr w:type="spellEnd"/>
      <w:r>
        <w:t xml:space="preserve"> Native : </w:t>
      </w:r>
      <w:hyperlink r:id="rId14" w:history="1">
        <w:r w:rsidR="009808E0" w:rsidRPr="00117E09">
          <w:rPr>
            <w:rStyle w:val="Lienhypertexte"/>
          </w:rPr>
          <w:t>https://reactnative.dev/docs/environment-setup</w:t>
        </w:r>
      </w:hyperlink>
    </w:p>
    <w:p w14:paraId="57BE6B56" w14:textId="12241459" w:rsidR="00475893" w:rsidRDefault="009808E0" w:rsidP="00475893">
      <w:pPr>
        <w:pStyle w:val="Paragraphedeliste"/>
        <w:numPr>
          <w:ilvl w:val="0"/>
          <w:numId w:val="2"/>
        </w:numPr>
      </w:pPr>
      <w:r w:rsidRPr="009808E0">
        <w:t xml:space="preserve"> </w:t>
      </w:r>
    </w:p>
    <w:p w14:paraId="00B29900" w14:textId="77777777" w:rsidR="00475893" w:rsidRPr="00475893" w:rsidRDefault="00475893" w:rsidP="00EB3F2C">
      <w:pPr>
        <w:pStyle w:val="Paragraphedeliste"/>
      </w:pPr>
    </w:p>
    <w:p w14:paraId="7F02E050" w14:textId="77777777" w:rsidR="00C31FE2" w:rsidRPr="00C31FE2" w:rsidRDefault="00C31FE2" w:rsidP="00C31FE2"/>
    <w:sectPr w:rsidR="00C31FE2" w:rsidRPr="00C31FE2" w:rsidSect="00475893">
      <w:headerReference w:type="default" r:id="rId15"/>
      <w:footerReference w:type="default" r:id="rId16"/>
      <w:pgSz w:w="12240" w:h="15840"/>
      <w:pgMar w:top="1440" w:right="1325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46EB3" w14:textId="77777777" w:rsidR="00413583" w:rsidRDefault="00413583" w:rsidP="00377A54">
      <w:r>
        <w:separator/>
      </w:r>
    </w:p>
  </w:endnote>
  <w:endnote w:type="continuationSeparator" w:id="0">
    <w:p w14:paraId="4FAD2101" w14:textId="77777777" w:rsidR="00413583" w:rsidRDefault="00413583" w:rsidP="0037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</w:rPr>
      <w:id w:val="-294830465"/>
      <w:docPartObj>
        <w:docPartGallery w:val="Page Numbers (Bottom of Page)"/>
        <w:docPartUnique/>
      </w:docPartObj>
    </w:sdtPr>
    <w:sdtContent>
      <w:p w14:paraId="535130AA" w14:textId="77777777" w:rsidR="00377A54" w:rsidRPr="00377A54" w:rsidRDefault="00377A54" w:rsidP="00377A54">
        <w:pPr>
          <w:pStyle w:val="Titre1"/>
          <w:jc w:val="center"/>
          <w:rPr>
            <w:i/>
            <w:iCs/>
          </w:rPr>
        </w:pPr>
        <w:r w:rsidRPr="00377A54">
          <w:rPr>
            <w:rFonts w:cs="Cordia New" w:hint="cs"/>
            <w:i/>
            <w:iCs/>
          </w:rPr>
          <w:t>©</w:t>
        </w:r>
        <w:r w:rsidRPr="00377A54">
          <w:rPr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46F53C4D" wp14:editId="4917277F">
                  <wp:simplePos x="0" y="0"/>
                  <wp:positionH relativeFrom="rightMargin">
                    <wp:posOffset>9524</wp:posOffset>
                  </wp:positionH>
                  <wp:positionV relativeFrom="bottomMargin">
                    <wp:posOffset>73024</wp:posOffset>
                  </wp:positionV>
                  <wp:extent cx="523875" cy="600075"/>
                  <wp:effectExtent l="0" t="0" r="28575" b="28575"/>
                  <wp:wrapNone/>
                  <wp:docPr id="3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600075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54E428" w14:textId="77777777" w:rsidR="00377A54" w:rsidRPr="00377A54" w:rsidRDefault="00377A54">
                              <w:pPr>
                                <w:jc w:val="center"/>
                                <w:rPr>
                                  <w:sz w:val="72"/>
                                  <w:szCs w:val="44"/>
                                </w:rPr>
                              </w:pP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begin"/>
                              </w:r>
                              <w:r w:rsidRPr="00377A54">
                                <w:rPr>
                                  <w:sz w:val="72"/>
                                  <w:szCs w:val="44"/>
                                </w:rPr>
                                <w:instrText>PAGE    \* MERGEFORMAT</w:instrText>
                              </w:r>
                              <w:r w:rsidRPr="00377A54">
                                <w:rPr>
                                  <w:sz w:val="44"/>
                                  <w:szCs w:val="44"/>
                                </w:rPr>
                                <w:fldChar w:fldCharType="separate"/>
                              </w:r>
                              <w:r w:rsidRPr="00377A54">
                                <w:rPr>
                                  <w:sz w:val="32"/>
                                  <w:szCs w:val="32"/>
                                  <w:lang w:val="fr-FR"/>
                                </w:rPr>
                                <w:t>2</w:t>
                              </w:r>
                              <w:r w:rsidRPr="00377A54">
                                <w:rPr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F53C4D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7" type="#_x0000_t65" style="position:absolute;left:0;text-align:left;margin-left:.75pt;margin-top:5.75pt;width:41.2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" o:allowincell="f" adj="14135" strokecolor="gray" strokeweight=".25pt">
                  <v:textbox>
                    <w:txbxContent>
                      <w:p w14:paraId="1B54E428" w14:textId="77777777" w:rsidR="00377A54" w:rsidRPr="00377A54" w:rsidRDefault="00377A54">
                        <w:pPr>
                          <w:jc w:val="center"/>
                          <w:rPr>
                            <w:sz w:val="72"/>
                            <w:szCs w:val="44"/>
                          </w:rPr>
                        </w:pPr>
                        <w:r w:rsidRPr="00377A54">
                          <w:rPr>
                            <w:sz w:val="44"/>
                            <w:szCs w:val="44"/>
                          </w:rPr>
                          <w:fldChar w:fldCharType="begin"/>
                        </w:r>
                        <w:r w:rsidRPr="00377A54">
                          <w:rPr>
                            <w:sz w:val="72"/>
                            <w:szCs w:val="44"/>
                          </w:rPr>
                          <w:instrText>PAGE    \* MERGEFORMAT</w:instrText>
                        </w:r>
                        <w:r w:rsidRPr="00377A54">
                          <w:rPr>
                            <w:sz w:val="44"/>
                            <w:szCs w:val="44"/>
                          </w:rPr>
                          <w:fldChar w:fldCharType="separate"/>
                        </w:r>
                        <w:r w:rsidRPr="00377A54">
                          <w:rPr>
                            <w:sz w:val="32"/>
                            <w:szCs w:val="32"/>
                            <w:lang w:val="fr-FR"/>
                          </w:rPr>
                          <w:t>2</w:t>
                        </w:r>
                        <w:r w:rsidRPr="00377A54">
                          <w:rPr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377A54">
          <w:rPr>
            <w:i/>
            <w:iCs/>
          </w:rPr>
          <w:t xml:space="preserve"> Éric </w:t>
        </w:r>
        <w:proofErr w:type="spellStart"/>
        <w:r w:rsidRPr="00377A54">
          <w:rPr>
            <w:i/>
            <w:iCs/>
          </w:rPr>
          <w:t>Labonté</w:t>
        </w:r>
        <w:proofErr w:type="spellEnd"/>
        <w:r w:rsidRPr="00377A54">
          <w:rPr>
            <w:i/>
            <w:iCs/>
          </w:rPr>
          <w:t>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27CE2" w14:textId="77777777" w:rsidR="00413583" w:rsidRDefault="00413583" w:rsidP="00377A54">
      <w:r>
        <w:separator/>
      </w:r>
    </w:p>
  </w:footnote>
  <w:footnote w:type="continuationSeparator" w:id="0">
    <w:p w14:paraId="5CAA9EBD" w14:textId="77777777" w:rsidR="00413583" w:rsidRDefault="00413583" w:rsidP="0037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0D45" w14:textId="77777777" w:rsidR="00377A54" w:rsidRDefault="00377A54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59B6D7" wp14:editId="27C8371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19050" b="234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852FE98" w14:textId="77777777" w:rsidR="00377A54" w:rsidRDefault="00160749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c54 – développement d’APPS mobiles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59B6D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" o:allowoverlap="f" fillcolor="#9ecb81 [2169]" strokecolor="#70ad47 [3209]" strokeweight=".5pt">
              <v:fill color2="#8ac066 [2617]" rotate="t" colors="0 #b5d5a7;.5 #aace99;1 #9cca86" focus="100%" type="gradient">
                <o:fill v:ext="view" type="gradientUnscaled"/>
              </v:fill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852FE98" w14:textId="77777777" w:rsidR="00377A54" w:rsidRDefault="00160749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c54 – développement d’APPS mobiles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19B9"/>
    <w:multiLevelType w:val="hybridMultilevel"/>
    <w:tmpl w:val="65DC2E36"/>
    <w:lvl w:ilvl="0" w:tplc="615A417A">
      <w:numFmt w:val="bullet"/>
      <w:lvlText w:val="-"/>
      <w:lvlJc w:val="left"/>
      <w:pPr>
        <w:ind w:left="1070" w:hanging="360"/>
      </w:pPr>
      <w:rPr>
        <w:rFonts w:ascii="Lato" w:eastAsiaTheme="minorHAnsi" w:hAnsi="Lato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20754FA3"/>
    <w:multiLevelType w:val="hybridMultilevel"/>
    <w:tmpl w:val="AB6827DC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D2A21"/>
    <w:multiLevelType w:val="hybridMultilevel"/>
    <w:tmpl w:val="040C9A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845A2"/>
    <w:multiLevelType w:val="hybridMultilevel"/>
    <w:tmpl w:val="5DF62B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A65F3"/>
    <w:multiLevelType w:val="hybridMultilevel"/>
    <w:tmpl w:val="C45442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3F7676"/>
    <w:multiLevelType w:val="hybridMultilevel"/>
    <w:tmpl w:val="E0326BB8"/>
    <w:lvl w:ilvl="0" w:tplc="9542A922">
      <w:start w:val="4"/>
      <w:numFmt w:val="bullet"/>
      <w:lvlText w:val="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11B23FC"/>
    <w:multiLevelType w:val="hybridMultilevel"/>
    <w:tmpl w:val="4E407E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55E0D"/>
    <w:multiLevelType w:val="hybridMultilevel"/>
    <w:tmpl w:val="3ACCFB00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F221F3F"/>
    <w:multiLevelType w:val="hybridMultilevel"/>
    <w:tmpl w:val="3606F192"/>
    <w:lvl w:ilvl="0" w:tplc="AEBA959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5" w:hanging="360"/>
      </w:pPr>
    </w:lvl>
    <w:lvl w:ilvl="2" w:tplc="0C0C001B" w:tentative="1">
      <w:start w:val="1"/>
      <w:numFmt w:val="lowerRoman"/>
      <w:lvlText w:val="%3."/>
      <w:lvlJc w:val="right"/>
      <w:pPr>
        <w:ind w:left="2505" w:hanging="180"/>
      </w:pPr>
    </w:lvl>
    <w:lvl w:ilvl="3" w:tplc="0C0C000F" w:tentative="1">
      <w:start w:val="1"/>
      <w:numFmt w:val="decimal"/>
      <w:lvlText w:val="%4."/>
      <w:lvlJc w:val="left"/>
      <w:pPr>
        <w:ind w:left="3225" w:hanging="360"/>
      </w:pPr>
    </w:lvl>
    <w:lvl w:ilvl="4" w:tplc="0C0C0019" w:tentative="1">
      <w:start w:val="1"/>
      <w:numFmt w:val="lowerLetter"/>
      <w:lvlText w:val="%5."/>
      <w:lvlJc w:val="left"/>
      <w:pPr>
        <w:ind w:left="3945" w:hanging="360"/>
      </w:pPr>
    </w:lvl>
    <w:lvl w:ilvl="5" w:tplc="0C0C001B" w:tentative="1">
      <w:start w:val="1"/>
      <w:numFmt w:val="lowerRoman"/>
      <w:lvlText w:val="%6."/>
      <w:lvlJc w:val="right"/>
      <w:pPr>
        <w:ind w:left="4665" w:hanging="180"/>
      </w:pPr>
    </w:lvl>
    <w:lvl w:ilvl="6" w:tplc="0C0C000F" w:tentative="1">
      <w:start w:val="1"/>
      <w:numFmt w:val="decimal"/>
      <w:lvlText w:val="%7."/>
      <w:lvlJc w:val="left"/>
      <w:pPr>
        <w:ind w:left="5385" w:hanging="360"/>
      </w:pPr>
    </w:lvl>
    <w:lvl w:ilvl="7" w:tplc="0C0C0019" w:tentative="1">
      <w:start w:val="1"/>
      <w:numFmt w:val="lowerLetter"/>
      <w:lvlText w:val="%8."/>
      <w:lvlJc w:val="left"/>
      <w:pPr>
        <w:ind w:left="6105" w:hanging="360"/>
      </w:pPr>
    </w:lvl>
    <w:lvl w:ilvl="8" w:tplc="0C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0797072"/>
    <w:multiLevelType w:val="hybridMultilevel"/>
    <w:tmpl w:val="B268E3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D4F0E"/>
    <w:multiLevelType w:val="hybridMultilevel"/>
    <w:tmpl w:val="2D9C458C"/>
    <w:lvl w:ilvl="0" w:tplc="49DA999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BA6173"/>
    <w:multiLevelType w:val="hybridMultilevel"/>
    <w:tmpl w:val="7D384F3A"/>
    <w:lvl w:ilvl="0" w:tplc="9542A922">
      <w:start w:val="4"/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36F3F"/>
    <w:multiLevelType w:val="hybridMultilevel"/>
    <w:tmpl w:val="83A4C7A6"/>
    <w:lvl w:ilvl="0" w:tplc="88860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9A1029"/>
    <w:multiLevelType w:val="hybridMultilevel"/>
    <w:tmpl w:val="49B62A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90834">
    <w:abstractNumId w:val="3"/>
  </w:num>
  <w:num w:numId="2" w16cid:durableId="1342584218">
    <w:abstractNumId w:val="2"/>
  </w:num>
  <w:num w:numId="3" w16cid:durableId="2083790366">
    <w:abstractNumId w:val="10"/>
  </w:num>
  <w:num w:numId="4" w16cid:durableId="140271123">
    <w:abstractNumId w:val="9"/>
  </w:num>
  <w:num w:numId="5" w16cid:durableId="1241406801">
    <w:abstractNumId w:val="12"/>
  </w:num>
  <w:num w:numId="6" w16cid:durableId="319358230">
    <w:abstractNumId w:val="7"/>
  </w:num>
  <w:num w:numId="7" w16cid:durableId="1499807778">
    <w:abstractNumId w:val="1"/>
  </w:num>
  <w:num w:numId="8" w16cid:durableId="896553599">
    <w:abstractNumId w:val="5"/>
  </w:num>
  <w:num w:numId="9" w16cid:durableId="818881103">
    <w:abstractNumId w:val="11"/>
  </w:num>
  <w:num w:numId="10" w16cid:durableId="1954902702">
    <w:abstractNumId w:val="8"/>
  </w:num>
  <w:num w:numId="11" w16cid:durableId="1520008183">
    <w:abstractNumId w:val="13"/>
  </w:num>
  <w:num w:numId="12" w16cid:durableId="1354384169">
    <w:abstractNumId w:val="6"/>
  </w:num>
  <w:num w:numId="13" w16cid:durableId="342702961">
    <w:abstractNumId w:val="4"/>
  </w:num>
  <w:num w:numId="14" w16cid:durableId="94476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93"/>
    <w:rsid w:val="00037D1A"/>
    <w:rsid w:val="00064B68"/>
    <w:rsid w:val="000A7AF3"/>
    <w:rsid w:val="000F6270"/>
    <w:rsid w:val="00104451"/>
    <w:rsid w:val="00160749"/>
    <w:rsid w:val="00185554"/>
    <w:rsid w:val="00212609"/>
    <w:rsid w:val="00286117"/>
    <w:rsid w:val="002B1E02"/>
    <w:rsid w:val="0030368E"/>
    <w:rsid w:val="00377A54"/>
    <w:rsid w:val="003C482A"/>
    <w:rsid w:val="00413583"/>
    <w:rsid w:val="00475893"/>
    <w:rsid w:val="004A0D0D"/>
    <w:rsid w:val="004A4F0E"/>
    <w:rsid w:val="004A7B12"/>
    <w:rsid w:val="004F02C6"/>
    <w:rsid w:val="0050594F"/>
    <w:rsid w:val="005916BD"/>
    <w:rsid w:val="005B1389"/>
    <w:rsid w:val="005F598A"/>
    <w:rsid w:val="00604DC6"/>
    <w:rsid w:val="00627C2E"/>
    <w:rsid w:val="00672D27"/>
    <w:rsid w:val="007416D4"/>
    <w:rsid w:val="00822DCE"/>
    <w:rsid w:val="0084617A"/>
    <w:rsid w:val="00880F59"/>
    <w:rsid w:val="008A2D03"/>
    <w:rsid w:val="008D21BE"/>
    <w:rsid w:val="008D31FE"/>
    <w:rsid w:val="009808E0"/>
    <w:rsid w:val="009B3E3E"/>
    <w:rsid w:val="00A03CA3"/>
    <w:rsid w:val="00A17025"/>
    <w:rsid w:val="00AB437F"/>
    <w:rsid w:val="00AF4B44"/>
    <w:rsid w:val="00B00CB9"/>
    <w:rsid w:val="00B308FA"/>
    <w:rsid w:val="00BF3ECE"/>
    <w:rsid w:val="00C16A25"/>
    <w:rsid w:val="00C31FE2"/>
    <w:rsid w:val="00C9671E"/>
    <w:rsid w:val="00CB6889"/>
    <w:rsid w:val="00CD5E1C"/>
    <w:rsid w:val="00D07F6D"/>
    <w:rsid w:val="00D12AA7"/>
    <w:rsid w:val="00D30308"/>
    <w:rsid w:val="00D3695D"/>
    <w:rsid w:val="00D65EDB"/>
    <w:rsid w:val="00D8305E"/>
    <w:rsid w:val="00DC4EE8"/>
    <w:rsid w:val="00DD5D81"/>
    <w:rsid w:val="00E20C42"/>
    <w:rsid w:val="00E404EE"/>
    <w:rsid w:val="00EA55A3"/>
    <w:rsid w:val="00EB3F2C"/>
    <w:rsid w:val="00ED0457"/>
    <w:rsid w:val="00EE2CBE"/>
    <w:rsid w:val="00F40C50"/>
    <w:rsid w:val="00F51567"/>
    <w:rsid w:val="00F9098C"/>
    <w:rsid w:val="00FA0F75"/>
    <w:rsid w:val="00F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CC4F28"/>
  <w15:chartTrackingRefBased/>
  <w15:docId w15:val="{F84AB9C3-1EB5-4415-80B9-C8E2AE75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B68"/>
    <w:pPr>
      <w:spacing w:line="240" w:lineRule="auto"/>
    </w:pPr>
    <w:rPr>
      <w:rFonts w:ascii="Lato" w:hAnsi="La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77A54"/>
    <w:pPr>
      <w:keepNext/>
      <w:keepLines/>
      <w:spacing w:before="240"/>
      <w:outlineLvl w:val="0"/>
    </w:pPr>
    <w:rPr>
      <w:rFonts w:eastAsiaTheme="majorEastAsia" w:cstheme="majorBidi"/>
      <w:b/>
      <w:color w:val="92D05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7A54"/>
    <w:pPr>
      <w:keepNext/>
      <w:keepLines/>
      <w:spacing w:before="40"/>
      <w:outlineLvl w:val="1"/>
    </w:pPr>
    <w:rPr>
      <w:rFonts w:eastAsiaTheme="majorEastAsia" w:cstheme="majorBidi"/>
      <w:b/>
      <w:color w:val="00B05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7A54"/>
    <w:rPr>
      <w:rFonts w:ascii="Cordia New" w:eastAsiaTheme="majorEastAsia" w:hAnsi="Cordia New" w:cstheme="majorBidi"/>
      <w:b/>
      <w:color w:val="92D050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77A54"/>
    <w:rPr>
      <w:rFonts w:ascii="Cordia New" w:eastAsiaTheme="majorEastAsia" w:hAnsi="Cordia New" w:cstheme="majorBidi"/>
      <w:b/>
      <w:color w:val="00B050"/>
      <w:sz w:val="36"/>
      <w:szCs w:val="26"/>
    </w:rPr>
  </w:style>
  <w:style w:type="character" w:styleId="Accentuationlgre">
    <w:name w:val="Subtle Emphasis"/>
    <w:basedOn w:val="Policepardfaut"/>
    <w:uiPriority w:val="19"/>
    <w:qFormat/>
    <w:rsid w:val="00377A54"/>
    <w:rPr>
      <w:rFonts w:ascii="Courier New" w:hAnsi="Courier New"/>
      <w:i w:val="0"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77A54"/>
    <w:rPr>
      <w:rFonts w:ascii="Cordia New" w:hAnsi="Cordia New"/>
      <w:sz w:val="36"/>
    </w:rPr>
  </w:style>
  <w:style w:type="paragraph" w:styleId="Pieddepage">
    <w:name w:val="footer"/>
    <w:basedOn w:val="Normal"/>
    <w:link w:val="PieddepageCar"/>
    <w:uiPriority w:val="99"/>
    <w:unhideWhenUsed/>
    <w:rsid w:val="00377A5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7A54"/>
    <w:rPr>
      <w:rFonts w:ascii="Cordia New" w:hAnsi="Cordia New"/>
      <w:sz w:val="36"/>
    </w:rPr>
  </w:style>
  <w:style w:type="paragraph" w:styleId="Sansinterligne">
    <w:name w:val="No Spacing"/>
    <w:uiPriority w:val="1"/>
    <w:qFormat/>
    <w:rsid w:val="00C31FE2"/>
    <w:pPr>
      <w:spacing w:line="240" w:lineRule="auto"/>
    </w:pPr>
    <w:rPr>
      <w:rFonts w:ascii="Cordia New" w:hAnsi="Cordia New"/>
      <w:sz w:val="36"/>
    </w:rPr>
  </w:style>
  <w:style w:type="paragraph" w:styleId="Paragraphedeliste">
    <w:name w:val="List Paragraph"/>
    <w:basedOn w:val="Normal"/>
    <w:uiPriority w:val="34"/>
    <w:qFormat/>
    <w:rsid w:val="004758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58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589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515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9808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actnative.dev/docs/environment-setu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t23\ve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vert.dotx</Template>
  <TotalTime>1278</TotalTime>
  <Pages>10</Pages>
  <Words>988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c54 – développement d’APPS mobiles</vt:lpstr>
    </vt:vector>
  </TitlesOfParts>
  <Company>CVM</Company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c54 – développement d’APPS mobiles</dc:title>
  <dc:subject/>
  <dc:creator>Labonté Éric</dc:creator>
  <cp:keywords/>
  <dc:description/>
  <cp:lastModifiedBy>Veilleux Gabriel</cp:lastModifiedBy>
  <cp:revision>28</cp:revision>
  <cp:lastPrinted>2023-11-30T15:06:00Z</cp:lastPrinted>
  <dcterms:created xsi:type="dcterms:W3CDTF">2023-10-26T12:24:00Z</dcterms:created>
  <dcterms:modified xsi:type="dcterms:W3CDTF">2024-11-28T20:48:00Z</dcterms:modified>
</cp:coreProperties>
</file>