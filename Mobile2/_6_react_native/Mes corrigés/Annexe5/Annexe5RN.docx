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4B8A3946" w:rsidR="00377A54" w:rsidRDefault="008A2D03" w:rsidP="00377A54">
      <w:pPr>
        <w:pStyle w:val="Titre1"/>
      </w:pPr>
      <w:r>
        <w:t xml:space="preserve">Annexe </w:t>
      </w:r>
      <w:r w:rsidR="0046672F">
        <w:t>5</w:t>
      </w:r>
      <w:r w:rsidR="00094AB3">
        <w:t xml:space="preserve"> </w:t>
      </w:r>
      <w:r>
        <w:t xml:space="preserve">– </w:t>
      </w:r>
      <w:r w:rsidR="0046672F">
        <w:t xml:space="preserve">Les listes </w:t>
      </w:r>
      <w:proofErr w:type="spellStart"/>
      <w:r w:rsidR="0046672F">
        <w:t>FlatList</w:t>
      </w:r>
      <w:proofErr w:type="spellEnd"/>
    </w:p>
    <w:p w14:paraId="382F9085" w14:textId="10C402CA" w:rsidR="00C31FE2" w:rsidRDefault="00C31FE2" w:rsidP="00C31FE2"/>
    <w:p w14:paraId="4AABB721" w14:textId="487831A9" w:rsidR="0046672F" w:rsidRDefault="0046672F" w:rsidP="00C31FE2">
      <w:r>
        <w:t xml:space="preserve">Toute application mobile est sujette à avoir à présenter des listes de données ; on l'a fait souvent avec des </w:t>
      </w:r>
      <w:proofErr w:type="spellStart"/>
      <w:r>
        <w:t>ListViews</w:t>
      </w:r>
      <w:proofErr w:type="spellEnd"/>
      <w:r>
        <w:t xml:space="preserve"> en développant en Java pour Android.</w:t>
      </w:r>
    </w:p>
    <w:p w14:paraId="4616089F" w14:textId="565588A3" w:rsidR="0046672F" w:rsidRDefault="0046672F" w:rsidP="00C31FE2"/>
    <w:p w14:paraId="2A67BCFE" w14:textId="73A248B3" w:rsidR="0046672F" w:rsidRDefault="0046672F" w:rsidP="00C31FE2">
      <w:r>
        <w:t xml:space="preserve">Avec </w:t>
      </w:r>
      <w:proofErr w:type="spellStart"/>
      <w:r>
        <w:t>React</w:t>
      </w:r>
      <w:proofErr w:type="spellEnd"/>
      <w:r>
        <w:t xml:space="preserve"> Native, on pourrait présenter les informations provenant d'un tableau ou d'un JSON en ajoutant simplement un </w:t>
      </w:r>
      <w:proofErr w:type="spellStart"/>
      <w:r>
        <w:t>ScrollView</w:t>
      </w:r>
      <w:proofErr w:type="spellEnd"/>
      <w:r>
        <w:t xml:space="preserve"> </w:t>
      </w:r>
      <w:proofErr w:type="gramStart"/>
      <w:r>
        <w:t>( comme</w:t>
      </w:r>
      <w:proofErr w:type="gramEnd"/>
      <w:r>
        <w:t xml:space="preserve"> à l'annexe 4 ).</w:t>
      </w:r>
    </w:p>
    <w:p w14:paraId="33CBEB92" w14:textId="31191349" w:rsidR="0046672F" w:rsidRDefault="0046672F" w:rsidP="00C31FE2"/>
    <w:p w14:paraId="2A05A9CB" w14:textId="15F840E4" w:rsidR="0046672F" w:rsidRDefault="0046672F" w:rsidP="00C31FE2">
      <w:r>
        <w:t xml:space="preserve">Ce n'est pas la façon privilégiée; on utilise </w:t>
      </w:r>
      <w:r w:rsidR="005A7F6E">
        <w:t xml:space="preserve">plutôt </w:t>
      </w:r>
      <w:r>
        <w:t xml:space="preserve">des composants </w:t>
      </w:r>
      <w:proofErr w:type="spellStart"/>
      <w:r>
        <w:t>FlatLIst</w:t>
      </w:r>
      <w:proofErr w:type="spellEnd"/>
      <w:r>
        <w:t xml:space="preserve">: </w:t>
      </w:r>
    </w:p>
    <w:p w14:paraId="686FD1C8" w14:textId="24CFE736" w:rsidR="0046672F" w:rsidRDefault="0046672F" w:rsidP="00C31FE2"/>
    <w:p w14:paraId="56E5B844" w14:textId="2DDDA5EC" w:rsidR="0046672F" w:rsidRDefault="0046672F" w:rsidP="0046672F">
      <w:pPr>
        <w:pStyle w:val="Paragraphedeliste"/>
        <w:numPr>
          <w:ilvl w:val="0"/>
          <w:numId w:val="21"/>
        </w:numPr>
      </w:pPr>
      <w:r>
        <w:t>Les listes de données pourront être "scrollées" si la longueur le permet</w:t>
      </w:r>
    </w:p>
    <w:p w14:paraId="2B331F35" w14:textId="076635D6" w:rsidR="0046672F" w:rsidRDefault="0046672F" w:rsidP="0046672F">
      <w:pPr>
        <w:pStyle w:val="Paragraphedeliste"/>
        <w:numPr>
          <w:ilvl w:val="0"/>
          <w:numId w:val="21"/>
        </w:numPr>
      </w:pPr>
      <w:r>
        <w:t>Utilise le principe de virtualisation pour optimiser la performance :</w:t>
      </w:r>
    </w:p>
    <w:p w14:paraId="5688ACE9" w14:textId="545E3A57" w:rsidR="0046672F" w:rsidRDefault="0046672F" w:rsidP="0046672F">
      <w:pPr>
        <w:ind w:left="708"/>
      </w:pPr>
    </w:p>
    <w:p w14:paraId="3DF0F153" w14:textId="3F361489" w:rsidR="0046672F" w:rsidRDefault="0046672F" w:rsidP="0046672F">
      <w:pPr>
        <w:ind w:left="708"/>
      </w:pPr>
      <w:r>
        <w:t>________________________________________________________________________________</w:t>
      </w:r>
    </w:p>
    <w:p w14:paraId="18BE9A99" w14:textId="2E0A49D7" w:rsidR="0046672F" w:rsidRDefault="0046672F" w:rsidP="0046672F">
      <w:pPr>
        <w:ind w:left="708"/>
      </w:pPr>
    </w:p>
    <w:p w14:paraId="5BBF9BD0" w14:textId="47CDC12B" w:rsidR="0046672F" w:rsidRDefault="0046672F" w:rsidP="0046672F">
      <w:pPr>
        <w:ind w:left="708"/>
      </w:pPr>
      <w:r>
        <w:t>________________________________________________________________________________</w:t>
      </w:r>
    </w:p>
    <w:p w14:paraId="06DEE1EE" w14:textId="2F8E1638" w:rsidR="0046672F" w:rsidRDefault="0046672F" w:rsidP="0046672F"/>
    <w:p w14:paraId="78F72301" w14:textId="3C06D433" w:rsidR="0046672F" w:rsidRDefault="0046672F" w:rsidP="0046672F"/>
    <w:p w14:paraId="6D0785A9" w14:textId="4468277D" w:rsidR="0046672F" w:rsidRDefault="0046672F" w:rsidP="0046672F">
      <w:pPr>
        <w:pStyle w:val="Paragraphedeliste"/>
        <w:numPr>
          <w:ilvl w:val="0"/>
          <w:numId w:val="22"/>
        </w:numPr>
      </w:pPr>
      <w:r>
        <w:t xml:space="preserve">Nécessite les </w:t>
      </w:r>
      <w:proofErr w:type="spellStart"/>
      <w:r>
        <w:t>props</w:t>
      </w:r>
      <w:proofErr w:type="spellEnd"/>
      <w:r>
        <w:t xml:space="preserve"> suivantes : </w:t>
      </w:r>
    </w:p>
    <w:p w14:paraId="6ABFB828" w14:textId="7DBE146A" w:rsidR="00E77721" w:rsidRDefault="00E77721" w:rsidP="00E77721"/>
    <w:p w14:paraId="0022279D" w14:textId="39566450" w:rsidR="00E77721" w:rsidRDefault="00E77721" w:rsidP="00E77721"/>
    <w:p w14:paraId="42532655" w14:textId="0AF267DE" w:rsidR="00E77721" w:rsidRDefault="00E77721" w:rsidP="00E77721"/>
    <w:p w14:paraId="10877316" w14:textId="3756D8C0" w:rsidR="00E77721" w:rsidRDefault="00E77721" w:rsidP="00E77721"/>
    <w:p w14:paraId="19C61BB6" w14:textId="6021E66A" w:rsidR="00E77721" w:rsidRDefault="00E77721" w:rsidP="00E77721"/>
    <w:p w14:paraId="0F914D6C" w14:textId="5453E4B3" w:rsidR="00E77721" w:rsidRDefault="00E77721" w:rsidP="00E77721"/>
    <w:p w14:paraId="31799745" w14:textId="20AD0FA7" w:rsidR="00E77721" w:rsidRDefault="00E77721" w:rsidP="00E77721"/>
    <w:p w14:paraId="2A3E4E7D" w14:textId="3355DC90" w:rsidR="00E77721" w:rsidRDefault="00E77721" w:rsidP="00E77721"/>
    <w:p w14:paraId="7FFB6144" w14:textId="69CF6F8D" w:rsidR="00E77721" w:rsidRDefault="00E77721" w:rsidP="00E77721"/>
    <w:p w14:paraId="55F76C2F" w14:textId="0FFE1980" w:rsidR="00E77721" w:rsidRDefault="00E77721" w:rsidP="00E77721"/>
    <w:p w14:paraId="2224EF7C" w14:textId="7E04336C" w:rsidR="00E77721" w:rsidRDefault="00E77721" w:rsidP="00E77721"/>
    <w:p w14:paraId="0235AC1A" w14:textId="60180A48" w:rsidR="00E77721" w:rsidRDefault="00E77721" w:rsidP="00E77721"/>
    <w:p w14:paraId="154F45C7" w14:textId="1D3490B4" w:rsidR="00E77721" w:rsidRDefault="00E77721" w:rsidP="00E77721"/>
    <w:p w14:paraId="049FFFB8" w14:textId="0921DD69" w:rsidR="00E77721" w:rsidRDefault="00E77721" w:rsidP="00E77721"/>
    <w:p w14:paraId="7337B505" w14:textId="3B2883A4" w:rsidR="00E77721" w:rsidRDefault="00E77721" w:rsidP="00E77721"/>
    <w:p w14:paraId="1C4F0A1D" w14:textId="56F996B2" w:rsidR="00E77721" w:rsidRDefault="00E77721" w:rsidP="00E77721">
      <w:pPr>
        <w:pStyle w:val="Paragraphedeliste"/>
        <w:numPr>
          <w:ilvl w:val="0"/>
          <w:numId w:val="22"/>
        </w:numPr>
      </w:pPr>
      <w:r>
        <w:t xml:space="preserve">D'autres </w:t>
      </w:r>
      <w:proofErr w:type="spellStart"/>
      <w:r>
        <w:t>props</w:t>
      </w:r>
      <w:proofErr w:type="spellEnd"/>
      <w:r>
        <w:t xml:space="preserve"> : regarder le site </w:t>
      </w:r>
      <w:proofErr w:type="spellStart"/>
      <w:r>
        <w:t>React</w:t>
      </w:r>
      <w:proofErr w:type="spellEnd"/>
      <w:r>
        <w:t xml:space="preserve"> Native </w:t>
      </w:r>
    </w:p>
    <w:p w14:paraId="71D40A9F" w14:textId="77777777" w:rsidR="00A60513" w:rsidRDefault="00A60513" w:rsidP="00A60513">
      <w:pPr>
        <w:pStyle w:val="Paragraphedeliste"/>
      </w:pPr>
    </w:p>
    <w:p w14:paraId="4C839BED" w14:textId="44644E7E" w:rsidR="00A60513" w:rsidRDefault="00A60513" w:rsidP="00A60513">
      <w:pPr>
        <w:pStyle w:val="Paragraphedeliste"/>
      </w:pPr>
      <w:proofErr w:type="spellStart"/>
      <w:r w:rsidRPr="00A60513">
        <w:rPr>
          <w:rFonts w:ascii="Courier New" w:hAnsi="Courier New" w:cs="Courier New"/>
        </w:rPr>
        <w:t>ItemSeparatorComponent</w:t>
      </w:r>
      <w:proofErr w:type="spellEnd"/>
      <w:r>
        <w:t xml:space="preserve"> ? </w:t>
      </w:r>
    </w:p>
    <w:p w14:paraId="401700E8" w14:textId="1D7DCABF" w:rsidR="00E77721" w:rsidRDefault="00E77721" w:rsidP="00E77721"/>
    <w:p w14:paraId="7DD7B7C8" w14:textId="57B26EEA" w:rsidR="00E77721" w:rsidRDefault="00E77721" w:rsidP="00E77721"/>
    <w:p w14:paraId="7355D934" w14:textId="3F7A83B2" w:rsidR="00E77721" w:rsidRDefault="00E77721" w:rsidP="00E77721"/>
    <w:p w14:paraId="5A1B1B67" w14:textId="5CF73328" w:rsidR="00E77721" w:rsidRDefault="00E77721" w:rsidP="00E77721"/>
    <w:p w14:paraId="12725F39" w14:textId="48BBD171" w:rsidR="00E77721" w:rsidRDefault="00E77721" w:rsidP="00E77721"/>
    <w:p w14:paraId="685EBDAE" w14:textId="159FB00E" w:rsidR="00E77721" w:rsidRDefault="00E77721" w:rsidP="00E77721"/>
    <w:p w14:paraId="2A31B585" w14:textId="500D7E24" w:rsidR="00E77721" w:rsidRDefault="00E77721" w:rsidP="00E77721"/>
    <w:p w14:paraId="30AD0837" w14:textId="7920F759" w:rsidR="00E77721" w:rsidRDefault="00E77721" w:rsidP="00E77721"/>
    <w:p w14:paraId="00BE1B94" w14:textId="2431C0DA" w:rsidR="00E77721" w:rsidRDefault="00E77721" w:rsidP="00E77721">
      <w:pPr>
        <w:pStyle w:val="Titre2"/>
      </w:pPr>
      <w:r>
        <w:t xml:space="preserve">Exercice : </w:t>
      </w:r>
      <w:proofErr w:type="gramStart"/>
      <w:r>
        <w:t>faire</w:t>
      </w:r>
      <w:proofErr w:type="gramEnd"/>
      <w:r>
        <w:t xml:space="preserve"> une liste d'éléments</w:t>
      </w:r>
      <w:r w:rsidR="009D4994">
        <w:t xml:space="preserve"> représentant des merveilles du monde</w:t>
      </w:r>
      <w:r>
        <w:t xml:space="preserve"> Utiliser un </w:t>
      </w:r>
      <w:proofErr w:type="spellStart"/>
      <w:r>
        <w:t>FlatList</w:t>
      </w:r>
      <w:proofErr w:type="spellEnd"/>
      <w:r>
        <w:t xml:space="preserve"> pour présenter cette liste. </w:t>
      </w:r>
    </w:p>
    <w:p w14:paraId="135F2428" w14:textId="77777777" w:rsidR="00A60513" w:rsidRDefault="00A60513" w:rsidP="00A60513"/>
    <w:p w14:paraId="06546EDC" w14:textId="230D5B89" w:rsidR="00A60513" w:rsidRDefault="00A60513" w:rsidP="00A60513">
      <w:pPr>
        <w:jc w:val="center"/>
      </w:pPr>
      <w:r>
        <w:rPr>
          <w:noProof/>
        </w:rPr>
        <w:drawing>
          <wp:inline distT="0" distB="0" distL="0" distR="0" wp14:anchorId="527D6C90" wp14:editId="11EE1C84">
            <wp:extent cx="2791020" cy="3517900"/>
            <wp:effectExtent l="0" t="0" r="952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587"/>
                    <a:stretch/>
                  </pic:blipFill>
                  <pic:spPr bwMode="auto">
                    <a:xfrm>
                      <a:off x="0" y="0"/>
                      <a:ext cx="2792427" cy="351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0B5CA" w14:textId="77777777" w:rsidR="00A60513" w:rsidRPr="00A60513" w:rsidRDefault="00A60513" w:rsidP="00A60513"/>
    <w:p w14:paraId="23C0251E" w14:textId="1D5CB309" w:rsidR="009D4994" w:rsidRDefault="009D4994" w:rsidP="009D4994"/>
    <w:p w14:paraId="084D3085" w14:textId="7DC55E36" w:rsidR="009D4994" w:rsidRDefault="009D4994" w:rsidP="009D4994">
      <w:pPr>
        <w:pStyle w:val="Titre2"/>
      </w:pPr>
      <w:r>
        <w:t xml:space="preserve">Comment gérer des clics sur des items de la liste ? </w:t>
      </w:r>
    </w:p>
    <w:p w14:paraId="1BB67D60" w14:textId="77777777" w:rsidR="00A60513" w:rsidRDefault="00A60513" w:rsidP="00A60513"/>
    <w:p w14:paraId="3C7DE690" w14:textId="5D101B5F" w:rsidR="00A60513" w:rsidRPr="00A60513" w:rsidRDefault="00A60513" w:rsidP="00A60513">
      <w:r>
        <w:t xml:space="preserve">Afficher la description à l’aide d’une boîte de dialogue </w:t>
      </w:r>
      <w:proofErr w:type="spellStart"/>
      <w:r>
        <w:t>Alert</w:t>
      </w:r>
      <w:proofErr w:type="spellEnd"/>
    </w:p>
    <w:sectPr w:rsidR="00A60513" w:rsidRPr="00A60513" w:rsidSect="00475893">
      <w:headerReference w:type="default" r:id="rId8"/>
      <w:footerReference w:type="default" r:id="rId9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F273" w14:textId="77777777" w:rsidR="004B7DBC" w:rsidRDefault="004B7DBC" w:rsidP="00377A54">
      <w:r>
        <w:separator/>
      </w:r>
    </w:p>
  </w:endnote>
  <w:endnote w:type="continuationSeparator" w:id="0">
    <w:p w14:paraId="0EDBC6F9" w14:textId="77777777" w:rsidR="004B7DBC" w:rsidRDefault="004B7DBC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4F9F" w14:textId="77777777" w:rsidR="004B7DBC" w:rsidRDefault="004B7DBC" w:rsidP="00377A54">
      <w:r>
        <w:separator/>
      </w:r>
    </w:p>
  </w:footnote>
  <w:footnote w:type="continuationSeparator" w:id="0">
    <w:p w14:paraId="250DB524" w14:textId="77777777" w:rsidR="004B7DBC" w:rsidRDefault="004B7DBC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A"/>
    <w:multiLevelType w:val="hybridMultilevel"/>
    <w:tmpl w:val="6212BD64"/>
    <w:lvl w:ilvl="0" w:tplc="1AE87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8728B"/>
    <w:multiLevelType w:val="hybridMultilevel"/>
    <w:tmpl w:val="908A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4AD6"/>
    <w:multiLevelType w:val="hybridMultilevel"/>
    <w:tmpl w:val="FD5C70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70307"/>
    <w:multiLevelType w:val="hybridMultilevel"/>
    <w:tmpl w:val="86A00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5FA3"/>
    <w:multiLevelType w:val="hybridMultilevel"/>
    <w:tmpl w:val="7BE68E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0327"/>
    <w:multiLevelType w:val="hybridMultilevel"/>
    <w:tmpl w:val="3116A0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C4AC2"/>
    <w:multiLevelType w:val="hybridMultilevel"/>
    <w:tmpl w:val="5B928802"/>
    <w:lvl w:ilvl="0" w:tplc="0C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339DD"/>
    <w:multiLevelType w:val="hybridMultilevel"/>
    <w:tmpl w:val="00E6C1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86E79D8"/>
    <w:multiLevelType w:val="hybridMultilevel"/>
    <w:tmpl w:val="6ABE8A7A"/>
    <w:lvl w:ilvl="0" w:tplc="308277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0D0A24"/>
    <w:multiLevelType w:val="hybridMultilevel"/>
    <w:tmpl w:val="719E2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BFC4210"/>
    <w:multiLevelType w:val="hybridMultilevel"/>
    <w:tmpl w:val="A0C089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96D5B"/>
    <w:multiLevelType w:val="hybridMultilevel"/>
    <w:tmpl w:val="0504E0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9"/>
  </w:num>
  <w:num w:numId="2" w16cid:durableId="1342584218">
    <w:abstractNumId w:val="8"/>
  </w:num>
  <w:num w:numId="3" w16cid:durableId="2083790366">
    <w:abstractNumId w:val="16"/>
  </w:num>
  <w:num w:numId="4" w16cid:durableId="140271123">
    <w:abstractNumId w:val="15"/>
  </w:num>
  <w:num w:numId="5" w16cid:durableId="1241406801">
    <w:abstractNumId w:val="19"/>
  </w:num>
  <w:num w:numId="6" w16cid:durableId="319358230">
    <w:abstractNumId w:val="12"/>
  </w:num>
  <w:num w:numId="7" w16cid:durableId="1499807778">
    <w:abstractNumId w:val="6"/>
  </w:num>
  <w:num w:numId="8" w16cid:durableId="896553599">
    <w:abstractNumId w:val="11"/>
  </w:num>
  <w:num w:numId="9" w16cid:durableId="818881103">
    <w:abstractNumId w:val="18"/>
  </w:num>
  <w:num w:numId="10" w16cid:durableId="1954902702">
    <w:abstractNumId w:val="14"/>
  </w:num>
  <w:num w:numId="11" w16cid:durableId="323440892">
    <w:abstractNumId w:val="10"/>
  </w:num>
  <w:num w:numId="12" w16cid:durableId="500584730">
    <w:abstractNumId w:val="1"/>
  </w:num>
  <w:num w:numId="13" w16cid:durableId="2059932616">
    <w:abstractNumId w:val="0"/>
  </w:num>
  <w:num w:numId="14" w16cid:durableId="122427229">
    <w:abstractNumId w:val="3"/>
  </w:num>
  <w:num w:numId="15" w16cid:durableId="444152641">
    <w:abstractNumId w:val="21"/>
  </w:num>
  <w:num w:numId="16" w16cid:durableId="1591044276">
    <w:abstractNumId w:val="4"/>
  </w:num>
  <w:num w:numId="17" w16cid:durableId="345643492">
    <w:abstractNumId w:val="2"/>
  </w:num>
  <w:num w:numId="18" w16cid:durableId="1804303280">
    <w:abstractNumId w:val="17"/>
  </w:num>
  <w:num w:numId="19" w16cid:durableId="1787506471">
    <w:abstractNumId w:val="13"/>
  </w:num>
  <w:num w:numId="20" w16cid:durableId="1050109155">
    <w:abstractNumId w:val="7"/>
  </w:num>
  <w:num w:numId="21" w16cid:durableId="1533759330">
    <w:abstractNumId w:val="5"/>
  </w:num>
  <w:num w:numId="22" w16cid:durableId="1887613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1743C"/>
    <w:rsid w:val="000440AE"/>
    <w:rsid w:val="00056EEE"/>
    <w:rsid w:val="00061BF5"/>
    <w:rsid w:val="00064B68"/>
    <w:rsid w:val="00094AB3"/>
    <w:rsid w:val="000A7AF3"/>
    <w:rsid w:val="000C5EC0"/>
    <w:rsid w:val="000D03C2"/>
    <w:rsid w:val="000E53AA"/>
    <w:rsid w:val="00104451"/>
    <w:rsid w:val="00132694"/>
    <w:rsid w:val="00141F7B"/>
    <w:rsid w:val="00153062"/>
    <w:rsid w:val="00160749"/>
    <w:rsid w:val="001E78A0"/>
    <w:rsid w:val="00286117"/>
    <w:rsid w:val="002C46A2"/>
    <w:rsid w:val="00377A54"/>
    <w:rsid w:val="003D5459"/>
    <w:rsid w:val="003E64BF"/>
    <w:rsid w:val="0046672F"/>
    <w:rsid w:val="0046771D"/>
    <w:rsid w:val="00475893"/>
    <w:rsid w:val="00497BAB"/>
    <w:rsid w:val="004A0D0D"/>
    <w:rsid w:val="004A7B12"/>
    <w:rsid w:val="004B7DBC"/>
    <w:rsid w:val="00500CE6"/>
    <w:rsid w:val="005318FA"/>
    <w:rsid w:val="005342DA"/>
    <w:rsid w:val="005A7F6E"/>
    <w:rsid w:val="005F598A"/>
    <w:rsid w:val="00627C2E"/>
    <w:rsid w:val="00650CE2"/>
    <w:rsid w:val="00663BFA"/>
    <w:rsid w:val="007208BF"/>
    <w:rsid w:val="007416D4"/>
    <w:rsid w:val="00806603"/>
    <w:rsid w:val="0084617A"/>
    <w:rsid w:val="00863CD2"/>
    <w:rsid w:val="008746A9"/>
    <w:rsid w:val="00880F59"/>
    <w:rsid w:val="008A2C81"/>
    <w:rsid w:val="008A2D03"/>
    <w:rsid w:val="009A6273"/>
    <w:rsid w:val="009B3E3E"/>
    <w:rsid w:val="009D2A50"/>
    <w:rsid w:val="009D4994"/>
    <w:rsid w:val="00A17025"/>
    <w:rsid w:val="00A323DC"/>
    <w:rsid w:val="00A60513"/>
    <w:rsid w:val="00A8741A"/>
    <w:rsid w:val="00AE47EA"/>
    <w:rsid w:val="00B00CB9"/>
    <w:rsid w:val="00B82A31"/>
    <w:rsid w:val="00C16A25"/>
    <w:rsid w:val="00C31FE2"/>
    <w:rsid w:val="00C62E9D"/>
    <w:rsid w:val="00C9671E"/>
    <w:rsid w:val="00CB6889"/>
    <w:rsid w:val="00CD5E1C"/>
    <w:rsid w:val="00D07F6D"/>
    <w:rsid w:val="00D12AA7"/>
    <w:rsid w:val="00D24375"/>
    <w:rsid w:val="00D3695D"/>
    <w:rsid w:val="00D65EDB"/>
    <w:rsid w:val="00D70F35"/>
    <w:rsid w:val="00E71E29"/>
    <w:rsid w:val="00E77721"/>
    <w:rsid w:val="00E909B0"/>
    <w:rsid w:val="00EB0C82"/>
    <w:rsid w:val="00EB3F2C"/>
    <w:rsid w:val="00EC1E43"/>
    <w:rsid w:val="00ED0457"/>
    <w:rsid w:val="00ED156D"/>
    <w:rsid w:val="00F51567"/>
    <w:rsid w:val="00F9098C"/>
    <w:rsid w:val="00FA0F75"/>
    <w:rsid w:val="00FC4411"/>
    <w:rsid w:val="00FD681A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2044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Labonté Éric</cp:lastModifiedBy>
  <cp:revision>27</cp:revision>
  <cp:lastPrinted>2023-11-03T18:57:00Z</cp:lastPrinted>
  <dcterms:created xsi:type="dcterms:W3CDTF">2023-10-26T12:24:00Z</dcterms:created>
  <dcterms:modified xsi:type="dcterms:W3CDTF">2024-05-09T00:27:00Z</dcterms:modified>
</cp:coreProperties>
</file>